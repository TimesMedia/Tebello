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761" w:rsidRDefault="001E3566">
      <w:pPr>
        <w:pStyle w:val="TOC1"/>
        <w:tabs>
          <w:tab w:val="left" w:pos="480"/>
          <w:tab w:val="right" w:pos="9014"/>
        </w:tabs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  <w:lang w:eastAsia="en-ZA"/>
        </w:rPr>
      </w:pPr>
      <w:r>
        <w:rPr>
          <w:b w:val="0"/>
          <w:i/>
        </w:rPr>
        <w:fldChar w:fldCharType="begin"/>
      </w:r>
      <w:r>
        <w:rPr>
          <w:b w:val="0"/>
          <w:i/>
        </w:rPr>
        <w:instrText xml:space="preserve"> TOC \o "1-3" \h \z </w:instrText>
      </w:r>
      <w:r>
        <w:rPr>
          <w:b w:val="0"/>
          <w:i/>
        </w:rPr>
        <w:fldChar w:fldCharType="separate"/>
      </w:r>
      <w:hyperlink w:anchor="_Toc115684000" w:history="1">
        <w:r w:rsidR="005D7761" w:rsidRPr="004A4257">
          <w:rPr>
            <w:rStyle w:val="Hyperlink"/>
            <w:noProof/>
          </w:rPr>
          <w:t>1</w:t>
        </w:r>
        <w:r w:rsidR="005D7761">
          <w:rPr>
            <w:rFonts w:asciiTheme="minorHAnsi" w:eastAsiaTheme="minorEastAsia" w:hAnsiTheme="minorHAnsi" w:cstheme="minorBidi"/>
            <w:b w:val="0"/>
            <w:caps w:val="0"/>
            <w:noProof/>
            <w:snapToGrid/>
            <w:sz w:val="22"/>
            <w:szCs w:val="22"/>
            <w:lang w:eastAsia="en-ZA"/>
          </w:rPr>
          <w:tab/>
        </w:r>
        <w:r w:rsidR="005D7761" w:rsidRPr="004A4257">
          <w:rPr>
            <w:rStyle w:val="Hyperlink"/>
            <w:noProof/>
          </w:rPr>
          <w:t>Registration</w:t>
        </w:r>
        <w:r w:rsidR="005D7761">
          <w:rPr>
            <w:noProof/>
            <w:webHidden/>
          </w:rPr>
          <w:tab/>
        </w:r>
        <w:r w:rsidR="005D7761">
          <w:rPr>
            <w:noProof/>
            <w:webHidden/>
          </w:rPr>
          <w:fldChar w:fldCharType="begin"/>
        </w:r>
        <w:r w:rsidR="005D7761">
          <w:rPr>
            <w:noProof/>
            <w:webHidden/>
          </w:rPr>
          <w:instrText xml:space="preserve"> PAGEREF _Toc115684000 \h </w:instrText>
        </w:r>
        <w:r w:rsidR="005D7761">
          <w:rPr>
            <w:noProof/>
            <w:webHidden/>
          </w:rPr>
        </w:r>
        <w:r w:rsidR="005D7761">
          <w:rPr>
            <w:noProof/>
            <w:webHidden/>
          </w:rPr>
          <w:fldChar w:fldCharType="separate"/>
        </w:r>
        <w:r w:rsidR="005D7761">
          <w:rPr>
            <w:noProof/>
            <w:webHidden/>
          </w:rPr>
          <w:t>1</w:t>
        </w:r>
        <w:r w:rsidR="005D7761">
          <w:rPr>
            <w:noProof/>
            <w:webHidden/>
          </w:rPr>
          <w:fldChar w:fldCharType="end"/>
        </w:r>
      </w:hyperlink>
    </w:p>
    <w:p w:rsidR="005D7761" w:rsidRDefault="00E531F6">
      <w:pPr>
        <w:pStyle w:val="TOC2"/>
        <w:tabs>
          <w:tab w:val="left" w:pos="480"/>
          <w:tab w:val="right" w:pos="9014"/>
        </w:tabs>
        <w:rPr>
          <w:rFonts w:asciiTheme="minorHAnsi" w:eastAsiaTheme="minorEastAsia" w:hAnsiTheme="minorHAnsi" w:cstheme="minorBidi"/>
          <w:b w:val="0"/>
          <w:noProof/>
          <w:snapToGrid/>
          <w:sz w:val="22"/>
          <w:szCs w:val="22"/>
          <w:lang w:eastAsia="en-ZA"/>
        </w:rPr>
      </w:pPr>
      <w:hyperlink w:anchor="_Toc115684001" w:history="1">
        <w:r w:rsidR="005D7761" w:rsidRPr="004A4257">
          <w:rPr>
            <w:rStyle w:val="Hyperlink"/>
            <w:noProof/>
          </w:rPr>
          <w:t>1.1</w:t>
        </w:r>
        <w:r w:rsidR="005D7761">
          <w:rPr>
            <w:rFonts w:asciiTheme="minorHAnsi" w:eastAsiaTheme="minorEastAsia" w:hAnsiTheme="minorHAnsi" w:cstheme="minorBidi"/>
            <w:b w:val="0"/>
            <w:noProof/>
            <w:snapToGrid/>
            <w:sz w:val="22"/>
            <w:szCs w:val="22"/>
            <w:lang w:eastAsia="en-ZA"/>
          </w:rPr>
          <w:tab/>
        </w:r>
        <w:r w:rsidR="005D7761" w:rsidRPr="004A4257">
          <w:rPr>
            <w:rStyle w:val="Hyperlink"/>
            <w:noProof/>
          </w:rPr>
          <w:t>RegisterEmail (Get)</w:t>
        </w:r>
        <w:r w:rsidR="005D7761">
          <w:rPr>
            <w:noProof/>
            <w:webHidden/>
          </w:rPr>
          <w:tab/>
        </w:r>
        <w:r w:rsidR="005D7761">
          <w:rPr>
            <w:noProof/>
            <w:webHidden/>
          </w:rPr>
          <w:fldChar w:fldCharType="begin"/>
        </w:r>
        <w:r w:rsidR="005D7761">
          <w:rPr>
            <w:noProof/>
            <w:webHidden/>
          </w:rPr>
          <w:instrText xml:space="preserve"> PAGEREF _Toc115684001 \h </w:instrText>
        </w:r>
        <w:r w:rsidR="005D7761">
          <w:rPr>
            <w:noProof/>
            <w:webHidden/>
          </w:rPr>
        </w:r>
        <w:r w:rsidR="005D7761">
          <w:rPr>
            <w:noProof/>
            <w:webHidden/>
          </w:rPr>
          <w:fldChar w:fldCharType="separate"/>
        </w:r>
        <w:r w:rsidR="005D7761">
          <w:rPr>
            <w:noProof/>
            <w:webHidden/>
          </w:rPr>
          <w:t>1</w:t>
        </w:r>
        <w:r w:rsidR="005D7761">
          <w:rPr>
            <w:noProof/>
            <w:webHidden/>
          </w:rPr>
          <w:fldChar w:fldCharType="end"/>
        </w:r>
      </w:hyperlink>
    </w:p>
    <w:p w:rsidR="005D7761" w:rsidRDefault="00E531F6">
      <w:pPr>
        <w:pStyle w:val="TOC2"/>
        <w:tabs>
          <w:tab w:val="left" w:pos="480"/>
          <w:tab w:val="right" w:pos="9014"/>
        </w:tabs>
        <w:rPr>
          <w:rFonts w:asciiTheme="minorHAnsi" w:eastAsiaTheme="minorEastAsia" w:hAnsiTheme="minorHAnsi" w:cstheme="minorBidi"/>
          <w:b w:val="0"/>
          <w:noProof/>
          <w:snapToGrid/>
          <w:sz w:val="22"/>
          <w:szCs w:val="22"/>
          <w:lang w:eastAsia="en-ZA"/>
        </w:rPr>
      </w:pPr>
      <w:hyperlink w:anchor="_Toc115684002" w:history="1">
        <w:r w:rsidR="005D7761" w:rsidRPr="004A4257">
          <w:rPr>
            <w:rStyle w:val="Hyperlink"/>
            <w:noProof/>
          </w:rPr>
          <w:t>1.2</w:t>
        </w:r>
        <w:r w:rsidR="005D7761">
          <w:rPr>
            <w:rFonts w:asciiTheme="minorHAnsi" w:eastAsiaTheme="minorEastAsia" w:hAnsiTheme="minorHAnsi" w:cstheme="minorBidi"/>
            <w:b w:val="0"/>
            <w:noProof/>
            <w:snapToGrid/>
            <w:sz w:val="22"/>
            <w:szCs w:val="22"/>
            <w:lang w:eastAsia="en-ZA"/>
          </w:rPr>
          <w:tab/>
        </w:r>
        <w:r w:rsidR="005D7761" w:rsidRPr="004A4257">
          <w:rPr>
            <w:rStyle w:val="Hyperlink"/>
            <w:noProof/>
          </w:rPr>
          <w:t>RegisterEmail ( Post )</w:t>
        </w:r>
        <w:r w:rsidR="005D7761">
          <w:rPr>
            <w:noProof/>
            <w:webHidden/>
          </w:rPr>
          <w:tab/>
        </w:r>
        <w:r w:rsidR="005D7761">
          <w:rPr>
            <w:noProof/>
            <w:webHidden/>
          </w:rPr>
          <w:fldChar w:fldCharType="begin"/>
        </w:r>
        <w:r w:rsidR="005D7761">
          <w:rPr>
            <w:noProof/>
            <w:webHidden/>
          </w:rPr>
          <w:instrText xml:space="preserve"> PAGEREF _Toc115684002 \h </w:instrText>
        </w:r>
        <w:r w:rsidR="005D7761">
          <w:rPr>
            <w:noProof/>
            <w:webHidden/>
          </w:rPr>
        </w:r>
        <w:r w:rsidR="005D7761">
          <w:rPr>
            <w:noProof/>
            <w:webHidden/>
          </w:rPr>
          <w:fldChar w:fldCharType="separate"/>
        </w:r>
        <w:r w:rsidR="005D7761">
          <w:rPr>
            <w:noProof/>
            <w:webHidden/>
          </w:rPr>
          <w:t>1</w:t>
        </w:r>
        <w:r w:rsidR="005D7761">
          <w:rPr>
            <w:noProof/>
            <w:webHidden/>
          </w:rPr>
          <w:fldChar w:fldCharType="end"/>
        </w:r>
      </w:hyperlink>
    </w:p>
    <w:p w:rsidR="005D7761" w:rsidRDefault="00E531F6">
      <w:pPr>
        <w:pStyle w:val="TOC2"/>
        <w:tabs>
          <w:tab w:val="left" w:pos="480"/>
          <w:tab w:val="right" w:pos="9014"/>
        </w:tabs>
        <w:rPr>
          <w:rFonts w:asciiTheme="minorHAnsi" w:eastAsiaTheme="minorEastAsia" w:hAnsiTheme="minorHAnsi" w:cstheme="minorBidi"/>
          <w:b w:val="0"/>
          <w:noProof/>
          <w:snapToGrid/>
          <w:sz w:val="22"/>
          <w:szCs w:val="22"/>
          <w:lang w:eastAsia="en-ZA"/>
        </w:rPr>
      </w:pPr>
      <w:hyperlink w:anchor="_Toc115684003" w:history="1">
        <w:r w:rsidR="005D7761" w:rsidRPr="004A4257">
          <w:rPr>
            <w:rStyle w:val="Hyperlink"/>
            <w:noProof/>
          </w:rPr>
          <w:t>1.3</w:t>
        </w:r>
        <w:r w:rsidR="005D7761">
          <w:rPr>
            <w:rFonts w:asciiTheme="minorHAnsi" w:eastAsiaTheme="minorEastAsia" w:hAnsiTheme="minorHAnsi" w:cstheme="minorBidi"/>
            <w:b w:val="0"/>
            <w:noProof/>
            <w:snapToGrid/>
            <w:sz w:val="22"/>
            <w:szCs w:val="22"/>
            <w:lang w:eastAsia="en-ZA"/>
          </w:rPr>
          <w:tab/>
        </w:r>
        <w:r w:rsidR="005D7761" w:rsidRPr="004A4257">
          <w:rPr>
            <w:rStyle w:val="Hyperlink"/>
            <w:noProof/>
          </w:rPr>
          <w:t>Initial account</w:t>
        </w:r>
        <w:r w:rsidR="005D7761">
          <w:rPr>
            <w:noProof/>
            <w:webHidden/>
          </w:rPr>
          <w:tab/>
        </w:r>
        <w:r w:rsidR="005D7761">
          <w:rPr>
            <w:noProof/>
            <w:webHidden/>
          </w:rPr>
          <w:fldChar w:fldCharType="begin"/>
        </w:r>
        <w:r w:rsidR="005D7761">
          <w:rPr>
            <w:noProof/>
            <w:webHidden/>
          </w:rPr>
          <w:instrText xml:space="preserve"> PAGEREF _Toc115684003 \h </w:instrText>
        </w:r>
        <w:r w:rsidR="005D7761">
          <w:rPr>
            <w:noProof/>
            <w:webHidden/>
          </w:rPr>
        </w:r>
        <w:r w:rsidR="005D7761">
          <w:rPr>
            <w:noProof/>
            <w:webHidden/>
          </w:rPr>
          <w:fldChar w:fldCharType="separate"/>
        </w:r>
        <w:r w:rsidR="005D7761">
          <w:rPr>
            <w:noProof/>
            <w:webHidden/>
          </w:rPr>
          <w:t>1</w:t>
        </w:r>
        <w:r w:rsidR="005D7761">
          <w:rPr>
            <w:noProof/>
            <w:webHidden/>
          </w:rPr>
          <w:fldChar w:fldCharType="end"/>
        </w:r>
      </w:hyperlink>
    </w:p>
    <w:p w:rsidR="005D7761" w:rsidRDefault="00E531F6">
      <w:pPr>
        <w:pStyle w:val="TOC1"/>
        <w:tabs>
          <w:tab w:val="left" w:pos="480"/>
          <w:tab w:val="right" w:pos="9014"/>
        </w:tabs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  <w:lang w:eastAsia="en-ZA"/>
        </w:rPr>
      </w:pPr>
      <w:hyperlink w:anchor="_Toc115684004" w:history="1">
        <w:r w:rsidR="005D7761" w:rsidRPr="004A4257">
          <w:rPr>
            <w:rStyle w:val="Hyperlink"/>
            <w:noProof/>
          </w:rPr>
          <w:t>2</w:t>
        </w:r>
        <w:r w:rsidR="005D7761">
          <w:rPr>
            <w:rFonts w:asciiTheme="minorHAnsi" w:eastAsiaTheme="minorEastAsia" w:hAnsiTheme="minorHAnsi" w:cstheme="minorBidi"/>
            <w:b w:val="0"/>
            <w:caps w:val="0"/>
            <w:noProof/>
            <w:snapToGrid/>
            <w:sz w:val="22"/>
            <w:szCs w:val="22"/>
            <w:lang w:eastAsia="en-ZA"/>
          </w:rPr>
          <w:tab/>
        </w:r>
        <w:r w:rsidR="005D7761" w:rsidRPr="004A4257">
          <w:rPr>
            <w:rStyle w:val="Hyperlink"/>
            <w:noProof/>
          </w:rPr>
          <w:t>Account</w:t>
        </w:r>
        <w:r w:rsidR="005D7761">
          <w:rPr>
            <w:noProof/>
            <w:webHidden/>
          </w:rPr>
          <w:tab/>
        </w:r>
        <w:r w:rsidR="005D7761">
          <w:rPr>
            <w:noProof/>
            <w:webHidden/>
          </w:rPr>
          <w:fldChar w:fldCharType="begin"/>
        </w:r>
        <w:r w:rsidR="005D7761">
          <w:rPr>
            <w:noProof/>
            <w:webHidden/>
          </w:rPr>
          <w:instrText xml:space="preserve"> PAGEREF _Toc115684004 \h </w:instrText>
        </w:r>
        <w:r w:rsidR="005D7761">
          <w:rPr>
            <w:noProof/>
            <w:webHidden/>
          </w:rPr>
        </w:r>
        <w:r w:rsidR="005D7761">
          <w:rPr>
            <w:noProof/>
            <w:webHidden/>
          </w:rPr>
          <w:fldChar w:fldCharType="separate"/>
        </w:r>
        <w:r w:rsidR="005D7761">
          <w:rPr>
            <w:noProof/>
            <w:webHidden/>
          </w:rPr>
          <w:t>1</w:t>
        </w:r>
        <w:r w:rsidR="005D7761">
          <w:rPr>
            <w:noProof/>
            <w:webHidden/>
          </w:rPr>
          <w:fldChar w:fldCharType="end"/>
        </w:r>
      </w:hyperlink>
    </w:p>
    <w:p w:rsidR="005D7761" w:rsidRDefault="00E531F6">
      <w:pPr>
        <w:pStyle w:val="TOC2"/>
        <w:tabs>
          <w:tab w:val="left" w:pos="480"/>
          <w:tab w:val="right" w:pos="9014"/>
        </w:tabs>
        <w:rPr>
          <w:rFonts w:asciiTheme="minorHAnsi" w:eastAsiaTheme="minorEastAsia" w:hAnsiTheme="minorHAnsi" w:cstheme="minorBidi"/>
          <w:b w:val="0"/>
          <w:noProof/>
          <w:snapToGrid/>
          <w:sz w:val="22"/>
          <w:szCs w:val="22"/>
          <w:lang w:eastAsia="en-ZA"/>
        </w:rPr>
      </w:pPr>
      <w:hyperlink w:anchor="_Toc115684005" w:history="1">
        <w:r w:rsidR="005D7761" w:rsidRPr="004A4257">
          <w:rPr>
            <w:rStyle w:val="Hyperlink"/>
            <w:noProof/>
          </w:rPr>
          <w:t>2.1</w:t>
        </w:r>
        <w:r w:rsidR="005D7761">
          <w:rPr>
            <w:rFonts w:asciiTheme="minorHAnsi" w:eastAsiaTheme="minorEastAsia" w:hAnsiTheme="minorHAnsi" w:cstheme="minorBidi"/>
            <w:b w:val="0"/>
            <w:noProof/>
            <w:snapToGrid/>
            <w:sz w:val="22"/>
            <w:szCs w:val="22"/>
            <w:lang w:eastAsia="en-ZA"/>
          </w:rPr>
          <w:tab/>
        </w:r>
        <w:r w:rsidR="005D7761" w:rsidRPr="004A4257">
          <w:rPr>
            <w:rStyle w:val="Hyperlink"/>
            <w:noProof/>
          </w:rPr>
          <w:t>Get</w:t>
        </w:r>
        <w:r w:rsidR="005D7761">
          <w:rPr>
            <w:noProof/>
            <w:webHidden/>
          </w:rPr>
          <w:tab/>
        </w:r>
        <w:r w:rsidR="005D7761">
          <w:rPr>
            <w:noProof/>
            <w:webHidden/>
          </w:rPr>
          <w:fldChar w:fldCharType="begin"/>
        </w:r>
        <w:r w:rsidR="005D7761">
          <w:rPr>
            <w:noProof/>
            <w:webHidden/>
          </w:rPr>
          <w:instrText xml:space="preserve"> PAGEREF _Toc115684005 \h </w:instrText>
        </w:r>
        <w:r w:rsidR="005D7761">
          <w:rPr>
            <w:noProof/>
            <w:webHidden/>
          </w:rPr>
        </w:r>
        <w:r w:rsidR="005D7761">
          <w:rPr>
            <w:noProof/>
            <w:webHidden/>
          </w:rPr>
          <w:fldChar w:fldCharType="separate"/>
        </w:r>
        <w:r w:rsidR="005D7761">
          <w:rPr>
            <w:noProof/>
            <w:webHidden/>
          </w:rPr>
          <w:t>1</w:t>
        </w:r>
        <w:r w:rsidR="005D7761">
          <w:rPr>
            <w:noProof/>
            <w:webHidden/>
          </w:rPr>
          <w:fldChar w:fldCharType="end"/>
        </w:r>
      </w:hyperlink>
    </w:p>
    <w:p w:rsidR="005D7761" w:rsidRDefault="00E531F6">
      <w:pPr>
        <w:pStyle w:val="TOC2"/>
        <w:tabs>
          <w:tab w:val="left" w:pos="480"/>
          <w:tab w:val="right" w:pos="9014"/>
        </w:tabs>
        <w:rPr>
          <w:rFonts w:asciiTheme="minorHAnsi" w:eastAsiaTheme="minorEastAsia" w:hAnsiTheme="minorHAnsi" w:cstheme="minorBidi"/>
          <w:b w:val="0"/>
          <w:noProof/>
          <w:snapToGrid/>
          <w:sz w:val="22"/>
          <w:szCs w:val="22"/>
          <w:lang w:eastAsia="en-ZA"/>
        </w:rPr>
      </w:pPr>
      <w:hyperlink w:anchor="_Toc115684006" w:history="1">
        <w:r w:rsidR="005D7761" w:rsidRPr="004A4257">
          <w:rPr>
            <w:rStyle w:val="Hyperlink"/>
            <w:noProof/>
          </w:rPr>
          <w:t>2.2</w:t>
        </w:r>
        <w:r w:rsidR="005D7761">
          <w:rPr>
            <w:rFonts w:asciiTheme="minorHAnsi" w:eastAsiaTheme="minorEastAsia" w:hAnsiTheme="minorHAnsi" w:cstheme="minorBidi"/>
            <w:b w:val="0"/>
            <w:noProof/>
            <w:snapToGrid/>
            <w:sz w:val="22"/>
            <w:szCs w:val="22"/>
            <w:lang w:eastAsia="en-ZA"/>
          </w:rPr>
          <w:tab/>
        </w:r>
        <w:r w:rsidR="005D7761" w:rsidRPr="004A4257">
          <w:rPr>
            <w:rStyle w:val="Hyperlink"/>
            <w:noProof/>
          </w:rPr>
          <w:t>Post</w:t>
        </w:r>
        <w:r w:rsidR="005D7761">
          <w:rPr>
            <w:noProof/>
            <w:webHidden/>
          </w:rPr>
          <w:tab/>
        </w:r>
        <w:r w:rsidR="005D7761">
          <w:rPr>
            <w:noProof/>
            <w:webHidden/>
          </w:rPr>
          <w:fldChar w:fldCharType="begin"/>
        </w:r>
        <w:r w:rsidR="005D7761">
          <w:rPr>
            <w:noProof/>
            <w:webHidden/>
          </w:rPr>
          <w:instrText xml:space="preserve"> PAGEREF _Toc115684006 \h </w:instrText>
        </w:r>
        <w:r w:rsidR="005D7761">
          <w:rPr>
            <w:noProof/>
            <w:webHidden/>
          </w:rPr>
        </w:r>
        <w:r w:rsidR="005D7761">
          <w:rPr>
            <w:noProof/>
            <w:webHidden/>
          </w:rPr>
          <w:fldChar w:fldCharType="separate"/>
        </w:r>
        <w:r w:rsidR="005D7761">
          <w:rPr>
            <w:noProof/>
            <w:webHidden/>
          </w:rPr>
          <w:t>1</w:t>
        </w:r>
        <w:r w:rsidR="005D7761">
          <w:rPr>
            <w:noProof/>
            <w:webHidden/>
          </w:rPr>
          <w:fldChar w:fldCharType="end"/>
        </w:r>
      </w:hyperlink>
    </w:p>
    <w:p w:rsidR="005D7761" w:rsidRDefault="00E531F6">
      <w:pPr>
        <w:pStyle w:val="TOC1"/>
        <w:tabs>
          <w:tab w:val="left" w:pos="480"/>
          <w:tab w:val="right" w:pos="9014"/>
        </w:tabs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  <w:lang w:eastAsia="en-ZA"/>
        </w:rPr>
      </w:pPr>
      <w:hyperlink w:anchor="_Toc115684007" w:history="1">
        <w:r w:rsidR="005D7761" w:rsidRPr="004A4257">
          <w:rPr>
            <w:rStyle w:val="Hyperlink"/>
            <w:noProof/>
          </w:rPr>
          <w:t>3</w:t>
        </w:r>
        <w:r w:rsidR="005D7761">
          <w:rPr>
            <w:rFonts w:asciiTheme="minorHAnsi" w:eastAsiaTheme="minorEastAsia" w:hAnsiTheme="minorHAnsi" w:cstheme="minorBidi"/>
            <w:b w:val="0"/>
            <w:caps w:val="0"/>
            <w:noProof/>
            <w:snapToGrid/>
            <w:sz w:val="22"/>
            <w:szCs w:val="22"/>
            <w:lang w:eastAsia="en-ZA"/>
          </w:rPr>
          <w:tab/>
        </w:r>
        <w:r w:rsidR="005D7761" w:rsidRPr="004A4257">
          <w:rPr>
            <w:rStyle w:val="Hyperlink"/>
            <w:noProof/>
          </w:rPr>
          <w:t>Login</w:t>
        </w:r>
        <w:r w:rsidR="005D7761">
          <w:rPr>
            <w:noProof/>
            <w:webHidden/>
          </w:rPr>
          <w:tab/>
        </w:r>
        <w:r w:rsidR="005D7761">
          <w:rPr>
            <w:noProof/>
            <w:webHidden/>
          </w:rPr>
          <w:fldChar w:fldCharType="begin"/>
        </w:r>
        <w:r w:rsidR="005D7761">
          <w:rPr>
            <w:noProof/>
            <w:webHidden/>
          </w:rPr>
          <w:instrText xml:space="preserve"> PAGEREF _Toc115684007 \h </w:instrText>
        </w:r>
        <w:r w:rsidR="005D7761">
          <w:rPr>
            <w:noProof/>
            <w:webHidden/>
          </w:rPr>
        </w:r>
        <w:r w:rsidR="005D7761">
          <w:rPr>
            <w:noProof/>
            <w:webHidden/>
          </w:rPr>
          <w:fldChar w:fldCharType="separate"/>
        </w:r>
        <w:r w:rsidR="005D7761">
          <w:rPr>
            <w:noProof/>
            <w:webHidden/>
          </w:rPr>
          <w:t>2</w:t>
        </w:r>
        <w:r w:rsidR="005D7761">
          <w:rPr>
            <w:noProof/>
            <w:webHidden/>
          </w:rPr>
          <w:fldChar w:fldCharType="end"/>
        </w:r>
      </w:hyperlink>
    </w:p>
    <w:p w:rsidR="005D7761" w:rsidRDefault="00E531F6">
      <w:pPr>
        <w:pStyle w:val="TOC1"/>
        <w:tabs>
          <w:tab w:val="left" w:pos="480"/>
          <w:tab w:val="right" w:pos="9014"/>
        </w:tabs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  <w:lang w:eastAsia="en-ZA"/>
        </w:rPr>
      </w:pPr>
      <w:hyperlink w:anchor="_Toc115684008" w:history="1">
        <w:r w:rsidR="005D7761" w:rsidRPr="004A4257">
          <w:rPr>
            <w:rStyle w:val="Hyperlink"/>
            <w:noProof/>
          </w:rPr>
          <w:t>4</w:t>
        </w:r>
        <w:r w:rsidR="005D7761">
          <w:rPr>
            <w:rFonts w:asciiTheme="minorHAnsi" w:eastAsiaTheme="minorEastAsia" w:hAnsiTheme="minorHAnsi" w:cstheme="minorBidi"/>
            <w:b w:val="0"/>
            <w:caps w:val="0"/>
            <w:noProof/>
            <w:snapToGrid/>
            <w:sz w:val="22"/>
            <w:szCs w:val="22"/>
            <w:lang w:eastAsia="en-ZA"/>
          </w:rPr>
          <w:tab/>
        </w:r>
        <w:r w:rsidR="005D7761" w:rsidRPr="004A4257">
          <w:rPr>
            <w:rStyle w:val="Hyperlink"/>
            <w:noProof/>
          </w:rPr>
          <w:t>Shop</w:t>
        </w:r>
        <w:r w:rsidR="005D7761">
          <w:rPr>
            <w:noProof/>
            <w:webHidden/>
          </w:rPr>
          <w:tab/>
        </w:r>
        <w:r w:rsidR="005D7761">
          <w:rPr>
            <w:noProof/>
            <w:webHidden/>
          </w:rPr>
          <w:fldChar w:fldCharType="begin"/>
        </w:r>
        <w:r w:rsidR="005D7761">
          <w:rPr>
            <w:noProof/>
            <w:webHidden/>
          </w:rPr>
          <w:instrText xml:space="preserve"> PAGEREF _Toc115684008 \h </w:instrText>
        </w:r>
        <w:r w:rsidR="005D7761">
          <w:rPr>
            <w:noProof/>
            <w:webHidden/>
          </w:rPr>
        </w:r>
        <w:r w:rsidR="005D7761">
          <w:rPr>
            <w:noProof/>
            <w:webHidden/>
          </w:rPr>
          <w:fldChar w:fldCharType="separate"/>
        </w:r>
        <w:r w:rsidR="005D7761">
          <w:rPr>
            <w:noProof/>
            <w:webHidden/>
          </w:rPr>
          <w:t>2</w:t>
        </w:r>
        <w:r w:rsidR="005D7761">
          <w:rPr>
            <w:noProof/>
            <w:webHidden/>
          </w:rPr>
          <w:fldChar w:fldCharType="end"/>
        </w:r>
      </w:hyperlink>
    </w:p>
    <w:p w:rsidR="005D7761" w:rsidRDefault="00E531F6">
      <w:pPr>
        <w:pStyle w:val="TOC1"/>
        <w:tabs>
          <w:tab w:val="left" w:pos="480"/>
          <w:tab w:val="right" w:pos="9014"/>
        </w:tabs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  <w:lang w:eastAsia="en-ZA"/>
        </w:rPr>
      </w:pPr>
      <w:hyperlink w:anchor="_Toc115684009" w:history="1">
        <w:r w:rsidR="005D7761" w:rsidRPr="004A4257">
          <w:rPr>
            <w:rStyle w:val="Hyperlink"/>
            <w:noProof/>
          </w:rPr>
          <w:t>5</w:t>
        </w:r>
        <w:r w:rsidR="005D7761">
          <w:rPr>
            <w:rFonts w:asciiTheme="minorHAnsi" w:eastAsiaTheme="minorEastAsia" w:hAnsiTheme="minorHAnsi" w:cstheme="minorBidi"/>
            <w:b w:val="0"/>
            <w:caps w:val="0"/>
            <w:noProof/>
            <w:snapToGrid/>
            <w:sz w:val="22"/>
            <w:szCs w:val="22"/>
            <w:lang w:eastAsia="en-ZA"/>
          </w:rPr>
          <w:tab/>
        </w:r>
        <w:r w:rsidR="005D7761" w:rsidRPr="004A4257">
          <w:rPr>
            <w:rStyle w:val="Hyperlink"/>
            <w:noProof/>
          </w:rPr>
          <w:t>Contact</w:t>
        </w:r>
        <w:r w:rsidR="005D7761">
          <w:rPr>
            <w:noProof/>
            <w:webHidden/>
          </w:rPr>
          <w:tab/>
        </w:r>
        <w:r w:rsidR="005D7761">
          <w:rPr>
            <w:noProof/>
            <w:webHidden/>
          </w:rPr>
          <w:fldChar w:fldCharType="begin"/>
        </w:r>
        <w:r w:rsidR="005D7761">
          <w:rPr>
            <w:noProof/>
            <w:webHidden/>
          </w:rPr>
          <w:instrText xml:space="preserve"> PAGEREF _Toc115684009 \h </w:instrText>
        </w:r>
        <w:r w:rsidR="005D7761">
          <w:rPr>
            <w:noProof/>
            <w:webHidden/>
          </w:rPr>
        </w:r>
        <w:r w:rsidR="005D7761">
          <w:rPr>
            <w:noProof/>
            <w:webHidden/>
          </w:rPr>
          <w:fldChar w:fldCharType="separate"/>
        </w:r>
        <w:r w:rsidR="005D7761">
          <w:rPr>
            <w:noProof/>
            <w:webHidden/>
          </w:rPr>
          <w:t>2</w:t>
        </w:r>
        <w:r w:rsidR="005D7761">
          <w:rPr>
            <w:noProof/>
            <w:webHidden/>
          </w:rPr>
          <w:fldChar w:fldCharType="end"/>
        </w:r>
      </w:hyperlink>
    </w:p>
    <w:p w:rsidR="001E3566" w:rsidRDefault="001E3566">
      <w:pPr>
        <w:pStyle w:val="Header"/>
        <w:rPr>
          <w:rFonts w:ascii="Arial" w:hAnsi="Arial"/>
          <w:i/>
          <w:caps/>
        </w:rPr>
      </w:pPr>
      <w:r>
        <w:rPr>
          <w:rFonts w:ascii="Arial" w:hAnsi="Arial"/>
          <w:b/>
          <w:i/>
        </w:rPr>
        <w:fldChar w:fldCharType="end"/>
      </w:r>
    </w:p>
    <w:p w:rsidR="001E3566" w:rsidRDefault="001E3566">
      <w:pPr>
        <w:pStyle w:val="Header"/>
        <w:rPr>
          <w:rFonts w:ascii="Arial" w:hAnsi="Arial"/>
          <w:i/>
          <w:caps/>
        </w:rPr>
      </w:pPr>
    </w:p>
    <w:p w:rsidR="001E3566" w:rsidRDefault="001E3566">
      <w:pPr>
        <w:pStyle w:val="Header"/>
      </w:pPr>
    </w:p>
    <w:p w:rsidR="001E3566" w:rsidRDefault="001E3566">
      <w:pPr>
        <w:jc w:val="both"/>
        <w:sectPr w:rsidR="001E3566">
          <w:footerReference w:type="default" r:id="rId7"/>
          <w:headerReference w:type="first" r:id="rId8"/>
          <w:footnotePr>
            <w:numRestart w:val="eachSect"/>
          </w:footnotePr>
          <w:pgSz w:w="11904" w:h="16836"/>
          <w:pgMar w:top="868" w:right="1440" w:bottom="1435" w:left="1440" w:header="720" w:footer="720" w:gutter="0"/>
          <w:pgNumType w:start="0"/>
          <w:cols w:space="720"/>
          <w:titlePg/>
        </w:sectPr>
      </w:pPr>
    </w:p>
    <w:p w:rsidR="001E3566" w:rsidRDefault="001E3566">
      <w:pPr>
        <w:jc w:val="both"/>
      </w:pPr>
    </w:p>
    <w:p w:rsidR="001E3566" w:rsidRDefault="001E3566"/>
    <w:p w:rsidR="00B03199" w:rsidRDefault="00B03199" w:rsidP="008955AE"/>
    <w:p w:rsidR="003A709C" w:rsidRDefault="00F56888" w:rsidP="00A72A82">
      <w:pPr>
        <w:pStyle w:val="Heading1"/>
      </w:pPr>
      <w:bookmarkStart w:id="0" w:name="_Toc115684000"/>
      <w:r>
        <w:t>Registration</w:t>
      </w:r>
      <w:bookmarkEnd w:id="0"/>
    </w:p>
    <w:p w:rsidR="00A72A82" w:rsidRDefault="00A72A82" w:rsidP="008955AE"/>
    <w:p w:rsidR="001835C8" w:rsidRDefault="001835C8" w:rsidP="008955AE"/>
    <w:p w:rsidR="001835C8" w:rsidRDefault="00DC1C39" w:rsidP="00DC1C39">
      <w:pPr>
        <w:pStyle w:val="Heading2"/>
      </w:pPr>
      <w:bookmarkStart w:id="1" w:name="_Toc115684001"/>
      <w:proofErr w:type="spellStart"/>
      <w:r>
        <w:t>RegisterEmail</w:t>
      </w:r>
      <w:proofErr w:type="spellEnd"/>
      <w:r>
        <w:t xml:space="preserve"> (Get)</w:t>
      </w:r>
      <w:bookmarkEnd w:id="1"/>
    </w:p>
    <w:p w:rsidR="001835C8" w:rsidRDefault="001835C8" w:rsidP="008955AE"/>
    <w:p w:rsidR="00DC1C39" w:rsidRDefault="00DC1C39" w:rsidP="008955AE">
      <w:r>
        <w:t>Elicit the email address of the potential customer.</w:t>
      </w:r>
    </w:p>
    <w:p w:rsidR="00DC1C39" w:rsidRDefault="00DC1C39" w:rsidP="008955AE"/>
    <w:p w:rsidR="00DC1C39" w:rsidRDefault="00DC1C39" w:rsidP="00DC1C39">
      <w:pPr>
        <w:pStyle w:val="Heading2"/>
      </w:pPr>
      <w:bookmarkStart w:id="2" w:name="_Toc115684002"/>
      <w:proofErr w:type="spellStart"/>
      <w:r>
        <w:t>RegisterEmail</w:t>
      </w:r>
      <w:proofErr w:type="spellEnd"/>
      <w:r>
        <w:t xml:space="preserve"> </w:t>
      </w:r>
      <w:proofErr w:type="gramStart"/>
      <w:r>
        <w:t>( Post</w:t>
      </w:r>
      <w:proofErr w:type="gramEnd"/>
      <w:r>
        <w:t xml:space="preserve"> )</w:t>
      </w:r>
      <w:bookmarkEnd w:id="2"/>
    </w:p>
    <w:p w:rsidR="00DC1C39" w:rsidRDefault="00DC1C39" w:rsidP="008955AE"/>
    <w:p w:rsidR="00DC1C39" w:rsidRDefault="00DC1C39" w:rsidP="008955AE">
      <w:r>
        <w:t>Check if user is logged in already.</w:t>
      </w:r>
    </w:p>
    <w:p w:rsidR="00DC1C39" w:rsidRDefault="00DC1C39" w:rsidP="008955AE"/>
    <w:p w:rsidR="00DC1C39" w:rsidRDefault="00DC1C39" w:rsidP="008955AE">
      <w:r>
        <w:t>Validate email address for format.</w:t>
      </w:r>
    </w:p>
    <w:p w:rsidR="00DC1C39" w:rsidRDefault="00DC1C39" w:rsidP="008955AE">
      <w:r>
        <w:t>Validate email address for uniqueness.</w:t>
      </w:r>
    </w:p>
    <w:p w:rsidR="00DC1C39" w:rsidRDefault="00DC1C39" w:rsidP="008955AE"/>
    <w:p w:rsidR="00DC1C39" w:rsidRDefault="00DC1C39" w:rsidP="008955AE">
      <w:r>
        <w:t>Create a GUID and save it together with the email address.</w:t>
      </w:r>
    </w:p>
    <w:p w:rsidR="00DC1C39" w:rsidRDefault="00DC1C39" w:rsidP="008955AE"/>
    <w:p w:rsidR="00DC1C39" w:rsidRDefault="00DC1C39" w:rsidP="008955AE">
      <w:r>
        <w:t>Ask the user to read his email and click on the URL to complete registration.</w:t>
      </w:r>
    </w:p>
    <w:p w:rsidR="00DC1C39" w:rsidRDefault="00DC1C39" w:rsidP="008955AE"/>
    <w:p w:rsidR="00DC1C39" w:rsidRDefault="00F65781" w:rsidP="00DC1C39">
      <w:pPr>
        <w:pStyle w:val="Heading2"/>
      </w:pPr>
      <w:bookmarkStart w:id="3" w:name="_Toc115684003"/>
      <w:r>
        <w:t>I</w:t>
      </w:r>
      <w:r w:rsidR="00DC1C39">
        <w:t>nitial account</w:t>
      </w:r>
      <w:bookmarkEnd w:id="3"/>
    </w:p>
    <w:p w:rsidR="00DC1C39" w:rsidRDefault="00DC1C39" w:rsidP="00DC1C39"/>
    <w:p w:rsidR="00DC1C39" w:rsidRDefault="00DC1C39" w:rsidP="00DC1C39">
      <w:r>
        <w:t>Validate the GUID.</w:t>
      </w:r>
    </w:p>
    <w:p w:rsidR="00DC1C39" w:rsidRDefault="00DC1C39" w:rsidP="00DC1C39"/>
    <w:p w:rsidR="00DC1C39" w:rsidRDefault="00DC1C39" w:rsidP="00DC1C39">
      <w:r>
        <w:t xml:space="preserve">Create a </w:t>
      </w:r>
      <w:proofErr w:type="spellStart"/>
      <w:r>
        <w:t>LoginRequest</w:t>
      </w:r>
      <w:proofErr w:type="spellEnd"/>
      <w:r>
        <w:t xml:space="preserve"> and save it in the SESSION variable.</w:t>
      </w:r>
    </w:p>
    <w:p w:rsidR="00DC1C39" w:rsidRDefault="00DC1C39" w:rsidP="00DC1C39"/>
    <w:p w:rsidR="00DC1C39" w:rsidRDefault="00DC1C39" w:rsidP="00DC1C39">
      <w:r>
        <w:t>Redirect to Account Action.</w:t>
      </w:r>
    </w:p>
    <w:p w:rsidR="00DC1C39" w:rsidRDefault="00DC1C39" w:rsidP="00DC1C39"/>
    <w:p w:rsidR="00DC1C39" w:rsidRPr="00DC1C39" w:rsidRDefault="00F65781" w:rsidP="00DC1C39">
      <w:pPr>
        <w:pStyle w:val="Heading1"/>
      </w:pPr>
      <w:bookmarkStart w:id="4" w:name="_Toc115684004"/>
      <w:r>
        <w:t>Account</w:t>
      </w:r>
      <w:bookmarkEnd w:id="4"/>
      <w:r>
        <w:t xml:space="preserve"> </w:t>
      </w:r>
    </w:p>
    <w:p w:rsidR="00DC1C39" w:rsidRDefault="00DC1C39" w:rsidP="008955AE"/>
    <w:p w:rsidR="00F65781" w:rsidRDefault="00F65781" w:rsidP="00F65781">
      <w:pPr>
        <w:pStyle w:val="Heading2"/>
      </w:pPr>
      <w:bookmarkStart w:id="5" w:name="_Toc115684005"/>
      <w:r>
        <w:t>Get</w:t>
      </w:r>
      <w:bookmarkEnd w:id="5"/>
    </w:p>
    <w:p w:rsidR="00F65781" w:rsidRDefault="00F65781" w:rsidP="008955AE"/>
    <w:p w:rsidR="00DC1C39" w:rsidRDefault="00F65781" w:rsidP="008955AE">
      <w:r>
        <w:t>Determine if this is a new customer.</w:t>
      </w:r>
    </w:p>
    <w:p w:rsidR="00F65781" w:rsidRDefault="00F65781" w:rsidP="008955AE"/>
    <w:p w:rsidR="00F65781" w:rsidRDefault="00F65781" w:rsidP="008955AE">
      <w:r>
        <w:t xml:space="preserve">New: </w:t>
      </w:r>
      <w:proofErr w:type="spellStart"/>
      <w:r>
        <w:t>PrimeValidValues</w:t>
      </w:r>
      <w:proofErr w:type="spellEnd"/>
      <w:r>
        <w:t xml:space="preserve">, </w:t>
      </w:r>
      <w:proofErr w:type="spellStart"/>
      <w:r>
        <w:t>emailAddress</w:t>
      </w:r>
      <w:proofErr w:type="spellEnd"/>
      <w:r>
        <w:t xml:space="preserve"> and </w:t>
      </w:r>
      <w:proofErr w:type="spellStart"/>
      <w:r>
        <w:t>CountryId</w:t>
      </w:r>
      <w:proofErr w:type="spellEnd"/>
    </w:p>
    <w:p w:rsidR="00DC1C39" w:rsidRDefault="00DC1C39" w:rsidP="008955AE"/>
    <w:p w:rsidR="00F65781" w:rsidRDefault="00F65781" w:rsidP="008955AE">
      <w:r>
        <w:t xml:space="preserve">Existing: Create </w:t>
      </w:r>
      <w:proofErr w:type="spellStart"/>
      <w:r>
        <w:t>CustomerData</w:t>
      </w:r>
      <w:proofErr w:type="spellEnd"/>
      <w:r>
        <w:t xml:space="preserve">, </w:t>
      </w:r>
      <w:proofErr w:type="spellStart"/>
      <w:r>
        <w:t>PrimeInitial</w:t>
      </w:r>
      <w:proofErr w:type="spellEnd"/>
      <w:r>
        <w:t xml:space="preserve"> Values, </w:t>
      </w:r>
      <w:proofErr w:type="gramStart"/>
      <w:r>
        <w:t>Fill</w:t>
      </w:r>
      <w:proofErr w:type="gramEnd"/>
      <w:r>
        <w:t xml:space="preserve"> known fields from </w:t>
      </w:r>
      <w:proofErr w:type="spellStart"/>
      <w:r>
        <w:t>CustomeData</w:t>
      </w:r>
      <w:proofErr w:type="spellEnd"/>
      <w:r>
        <w:t>.</w:t>
      </w:r>
    </w:p>
    <w:p w:rsidR="00F65781" w:rsidRDefault="00F65781" w:rsidP="008955AE">
      <w:r>
        <w:t xml:space="preserve">Fill Template with </w:t>
      </w:r>
      <w:proofErr w:type="spellStart"/>
      <w:r>
        <w:t>DeliveryAddress</w:t>
      </w:r>
      <w:proofErr w:type="spellEnd"/>
      <w:r>
        <w:t xml:space="preserve"> if possible.</w:t>
      </w:r>
    </w:p>
    <w:p w:rsidR="00F65781" w:rsidRDefault="00F65781" w:rsidP="008955AE">
      <w:r>
        <w:t xml:space="preserve">View. </w:t>
      </w:r>
    </w:p>
    <w:p w:rsidR="00DC1C39" w:rsidRDefault="00DC1C39" w:rsidP="008955AE"/>
    <w:p w:rsidR="00F65781" w:rsidRDefault="00F65781" w:rsidP="00F65781">
      <w:pPr>
        <w:pStyle w:val="Heading2"/>
      </w:pPr>
      <w:bookmarkStart w:id="6" w:name="_Toc115684006"/>
      <w:r>
        <w:t>Post</w:t>
      </w:r>
      <w:bookmarkEnd w:id="6"/>
    </w:p>
    <w:p w:rsidR="00F65781" w:rsidRDefault="00F65781" w:rsidP="00F65781"/>
    <w:p w:rsidR="00F65781" w:rsidRPr="00F65781" w:rsidRDefault="00F65781" w:rsidP="00F65781">
      <w:r>
        <w:t>Validate data.</w:t>
      </w:r>
    </w:p>
    <w:p w:rsidR="00F65781" w:rsidRDefault="00F65781" w:rsidP="008955AE">
      <w:r>
        <w:t xml:space="preserve">Error: </w:t>
      </w:r>
      <w:proofErr w:type="spellStart"/>
      <w:r>
        <w:t>PrimeValues</w:t>
      </w:r>
      <w:proofErr w:type="spellEnd"/>
      <w:r>
        <w:t xml:space="preserve"> – prompt again.</w:t>
      </w:r>
    </w:p>
    <w:p w:rsidR="00F65781" w:rsidRDefault="00F65781" w:rsidP="008955AE"/>
    <w:p w:rsidR="00232B27" w:rsidRDefault="00232B27" w:rsidP="008955AE">
      <w:r>
        <w:lastRenderedPageBreak/>
        <w:t xml:space="preserve">Get </w:t>
      </w:r>
      <w:proofErr w:type="spellStart"/>
      <w:r>
        <w:t>LoginRequest</w:t>
      </w:r>
      <w:proofErr w:type="spellEnd"/>
      <w:r>
        <w:t xml:space="preserve"> from Session Variable.</w:t>
      </w:r>
    </w:p>
    <w:p w:rsidR="00232B27" w:rsidRDefault="00232B27" w:rsidP="008955AE"/>
    <w:p w:rsidR="00232B27" w:rsidRDefault="00232B27" w:rsidP="008955AE">
      <w:r>
        <w:t xml:space="preserve">Initialise </w:t>
      </w:r>
      <w:proofErr w:type="spellStart"/>
      <w:r>
        <w:t>CustomerData</w:t>
      </w:r>
      <w:proofErr w:type="spellEnd"/>
      <w:r>
        <w:t xml:space="preserve"> and </w:t>
      </w:r>
      <w:proofErr w:type="spellStart"/>
      <w:r>
        <w:t>DeliveryAddress</w:t>
      </w:r>
      <w:proofErr w:type="spellEnd"/>
    </w:p>
    <w:p w:rsidR="00232B27" w:rsidRDefault="00232B27" w:rsidP="008955AE"/>
    <w:p w:rsidR="00232B27" w:rsidRDefault="00232B27" w:rsidP="008955AE">
      <w:r>
        <w:t xml:space="preserve">Bind </w:t>
      </w:r>
      <w:proofErr w:type="spellStart"/>
      <w:r>
        <w:t>DeliveryAddress</w:t>
      </w:r>
      <w:proofErr w:type="spellEnd"/>
      <w:r>
        <w:t xml:space="preserve"> data</w:t>
      </w:r>
    </w:p>
    <w:p w:rsidR="00232B27" w:rsidRDefault="00232B27" w:rsidP="008955AE"/>
    <w:p w:rsidR="00232B27" w:rsidRDefault="00232B27" w:rsidP="008955AE">
      <w:r>
        <w:t xml:space="preserve">Bind </w:t>
      </w:r>
      <w:proofErr w:type="spellStart"/>
      <w:r>
        <w:t>CustomerData</w:t>
      </w:r>
      <w:proofErr w:type="spellEnd"/>
    </w:p>
    <w:p w:rsidR="00232B27" w:rsidRDefault="00232B27" w:rsidP="008955AE"/>
    <w:p w:rsidR="00232B27" w:rsidRDefault="00232B27" w:rsidP="008955AE">
      <w:r>
        <w:t>Validate both</w:t>
      </w:r>
    </w:p>
    <w:p w:rsidR="00232B27" w:rsidRDefault="00232B27" w:rsidP="008955AE">
      <w:r>
        <w:t xml:space="preserve">Error: </w:t>
      </w:r>
      <w:proofErr w:type="spellStart"/>
      <w:r>
        <w:t>PrimeValidValues</w:t>
      </w:r>
      <w:proofErr w:type="spellEnd"/>
      <w:r>
        <w:t>, Prompt again</w:t>
      </w:r>
    </w:p>
    <w:p w:rsidR="00232B27" w:rsidRDefault="00232B27" w:rsidP="008955AE"/>
    <w:p w:rsidR="00232B27" w:rsidRDefault="00232B27" w:rsidP="008955AE">
      <w:r>
        <w:t>Success: Check for duplicate customer</w:t>
      </w:r>
    </w:p>
    <w:p w:rsidR="00232B27" w:rsidRDefault="00232B27" w:rsidP="008955AE"/>
    <w:p w:rsidR="00232B27" w:rsidRDefault="00232B27" w:rsidP="008955AE">
      <w:r>
        <w:t xml:space="preserve">OK: Update </w:t>
      </w:r>
      <w:proofErr w:type="spellStart"/>
      <w:r>
        <w:t>DeliveryAddressData</w:t>
      </w:r>
      <w:proofErr w:type="spellEnd"/>
      <w:r>
        <w:t xml:space="preserve">, </w:t>
      </w:r>
      <w:proofErr w:type="spellStart"/>
      <w:r>
        <w:t>UpDateCustomerData</w:t>
      </w:r>
      <w:proofErr w:type="spellEnd"/>
    </w:p>
    <w:p w:rsidR="00232B27" w:rsidRDefault="00232B27" w:rsidP="008955AE"/>
    <w:p w:rsidR="00232B27" w:rsidRDefault="00232B27" w:rsidP="008955AE">
      <w:r>
        <w:t xml:space="preserve">Manage </w:t>
      </w:r>
      <w:proofErr w:type="spellStart"/>
      <w:r>
        <w:t>ClassificationId</w:t>
      </w:r>
      <w:proofErr w:type="spellEnd"/>
    </w:p>
    <w:p w:rsidR="00232B27" w:rsidRDefault="00232B27" w:rsidP="008955AE"/>
    <w:p w:rsidR="00232B27" w:rsidRDefault="00232B27" w:rsidP="008955AE">
      <w:r>
        <w:t>If new customer, log it and log him in.</w:t>
      </w:r>
    </w:p>
    <w:p w:rsidR="00232B27" w:rsidRDefault="00232B27" w:rsidP="008955AE"/>
    <w:p w:rsidR="00F65781" w:rsidRDefault="00F65781" w:rsidP="008955AE"/>
    <w:p w:rsidR="00F65781" w:rsidRDefault="00F65781" w:rsidP="008955AE"/>
    <w:p w:rsidR="00DC1C39" w:rsidRDefault="00DC1C39" w:rsidP="008955AE"/>
    <w:p w:rsidR="00DC1C39" w:rsidRDefault="00DC1C39" w:rsidP="008955AE"/>
    <w:p w:rsidR="001835C8" w:rsidRDefault="001835C8" w:rsidP="008955AE"/>
    <w:p w:rsidR="00A72A82" w:rsidRDefault="00F56888" w:rsidP="00F56888">
      <w:pPr>
        <w:pStyle w:val="Heading1"/>
      </w:pPr>
      <w:bookmarkStart w:id="7" w:name="_Toc115684007"/>
      <w:r>
        <w:t>Login</w:t>
      </w:r>
      <w:bookmarkEnd w:id="7"/>
    </w:p>
    <w:p w:rsidR="00F56888" w:rsidRDefault="00F56888" w:rsidP="00F56888"/>
    <w:p w:rsidR="00950A83" w:rsidRDefault="00950A83" w:rsidP="00F56888">
      <w:r>
        <w:t>When Login (Post) is invoked in the form, it could mean one of three things:</w:t>
      </w:r>
    </w:p>
    <w:p w:rsidR="00950A83" w:rsidRDefault="00950A83" w:rsidP="00F56888"/>
    <w:p w:rsidR="00816CB3" w:rsidRDefault="00816CB3" w:rsidP="00816CB3">
      <w:pPr>
        <w:pStyle w:val="Heading2"/>
      </w:pPr>
      <w:r>
        <w:t xml:space="preserve">Forgot </w:t>
      </w:r>
      <w:proofErr w:type="spellStart"/>
      <w:r>
        <w:t>CustomerId</w:t>
      </w:r>
      <w:proofErr w:type="spellEnd"/>
    </w:p>
    <w:p w:rsidR="00816CB3" w:rsidRDefault="00816CB3" w:rsidP="00816CB3"/>
    <w:p w:rsidR="005641D9" w:rsidRDefault="005641D9" w:rsidP="00816CB3">
      <w:r>
        <w:t xml:space="preserve">When you select the first command, i.e. Forgot </w:t>
      </w:r>
      <w:proofErr w:type="spellStart"/>
      <w:r>
        <w:t>CustomerId</w:t>
      </w:r>
      <w:proofErr w:type="spellEnd"/>
      <w:r>
        <w:t>, a JavaScript function is invoked that in turn opens a dialog to get an Email Address and puts that in the form.</w:t>
      </w:r>
    </w:p>
    <w:p w:rsidR="005641D9" w:rsidRDefault="005641D9" w:rsidP="00816CB3">
      <w:r>
        <w:t xml:space="preserve">So, if in </w:t>
      </w:r>
      <w:proofErr w:type="spellStart"/>
      <w:r>
        <w:t>pLoginRequest</w:t>
      </w:r>
      <w:proofErr w:type="spellEnd"/>
      <w:r>
        <w:t xml:space="preserve">, you receive an email address, you know that the user has forgotten his </w:t>
      </w:r>
      <w:proofErr w:type="spellStart"/>
      <w:r>
        <w:t>customerid</w:t>
      </w:r>
      <w:proofErr w:type="spellEnd"/>
      <w:r>
        <w:t>.</w:t>
      </w:r>
    </w:p>
    <w:p w:rsidR="005641D9" w:rsidRDefault="005641D9" w:rsidP="00816CB3"/>
    <w:p w:rsidR="005641D9" w:rsidRPr="00816CB3" w:rsidRDefault="005641D9" w:rsidP="00816CB3"/>
    <w:p w:rsidR="00816CB3" w:rsidRDefault="00816CB3" w:rsidP="00816CB3">
      <w:pPr>
        <w:pStyle w:val="Heading2"/>
      </w:pPr>
      <w:r>
        <w:t>Forgot Password</w:t>
      </w:r>
    </w:p>
    <w:p w:rsidR="00816CB3" w:rsidRDefault="00816CB3" w:rsidP="00816CB3"/>
    <w:p w:rsidR="00AC71A3" w:rsidRDefault="00AC71A3" w:rsidP="00816CB3">
      <w:r>
        <w:t xml:space="preserve">On </w:t>
      </w:r>
      <w:proofErr w:type="spellStart"/>
      <w:r>
        <w:t>Login.chtml</w:t>
      </w:r>
      <w:proofErr w:type="spellEnd"/>
      <w:r>
        <w:t xml:space="preserve"> there is a reference associated with ‘Forgot Password’</w:t>
      </w:r>
    </w:p>
    <w:p w:rsidR="00AC71A3" w:rsidRDefault="00AC71A3" w:rsidP="00816CB3">
      <w:r>
        <w:t>We want to let the Login Post Action know that the user wants to reset the password, so we have to set an input element to some value within a form, so that the result could be bound to the model associated with the post method.</w:t>
      </w:r>
    </w:p>
    <w:p w:rsidR="00AC71A3" w:rsidRDefault="00AC71A3" w:rsidP="00816CB3"/>
    <w:p w:rsidR="00AC71A3" w:rsidRDefault="00950A83" w:rsidP="00816CB3">
      <w:r>
        <w:t xml:space="preserve">The solution was to connect the </w:t>
      </w:r>
      <w:proofErr w:type="spellStart"/>
      <w:r>
        <w:t>onclick</w:t>
      </w:r>
      <w:proofErr w:type="spellEnd"/>
      <w:r>
        <w:t xml:space="preserve"> event to a JavaScript function called </w:t>
      </w:r>
      <w:proofErr w:type="spellStart"/>
      <w:r>
        <w:t>ResetPassword</w:t>
      </w:r>
      <w:proofErr w:type="spellEnd"/>
      <w:r>
        <w:t>. That JavaScript set the ‘</w:t>
      </w:r>
      <w:proofErr w:type="spellStart"/>
      <w:r>
        <w:t>ResetFlag</w:t>
      </w:r>
      <w:proofErr w:type="spellEnd"/>
      <w:r>
        <w:t>’ checkbox to true, and it also submits the form, so that the Post method can get activated.</w:t>
      </w:r>
    </w:p>
    <w:p w:rsidR="00950A83" w:rsidRDefault="00950A83" w:rsidP="00816CB3">
      <w:r>
        <w:t>Noe, however, that we did not want to confuse the user with a checkbox, which is why we made it invisible.</w:t>
      </w:r>
    </w:p>
    <w:p w:rsidR="00AC71A3" w:rsidRDefault="005641D9" w:rsidP="00950A83">
      <w:pPr>
        <w:pStyle w:val="Heading2"/>
      </w:pPr>
      <w:r>
        <w:t>L</w:t>
      </w:r>
      <w:r w:rsidR="00950A83">
        <w:t xml:space="preserve">ogin </w:t>
      </w:r>
    </w:p>
    <w:p w:rsidR="00950A83" w:rsidRDefault="00950A83" w:rsidP="00950A83"/>
    <w:p w:rsidR="00950A83" w:rsidRDefault="00950A83" w:rsidP="00950A83"/>
    <w:p w:rsidR="00950A83" w:rsidRPr="00950A83" w:rsidRDefault="00950A83" w:rsidP="00950A83"/>
    <w:p w:rsidR="00AC71A3" w:rsidRDefault="00AC71A3" w:rsidP="00816CB3"/>
    <w:p w:rsidR="00950A83" w:rsidRDefault="00950A83" w:rsidP="00816CB3"/>
    <w:p w:rsidR="00950A83" w:rsidRDefault="00950A83" w:rsidP="00816CB3"/>
    <w:p w:rsidR="00AC71A3" w:rsidRPr="00816CB3" w:rsidRDefault="00AC71A3" w:rsidP="00816CB3"/>
    <w:p w:rsidR="00816CB3" w:rsidRDefault="00816CB3" w:rsidP="00F56888"/>
    <w:p w:rsidR="00F56888" w:rsidRDefault="00F56888" w:rsidP="00F56888">
      <w:pPr>
        <w:pStyle w:val="Heading1"/>
      </w:pPr>
      <w:bookmarkStart w:id="8" w:name="_Toc115684008"/>
      <w:r>
        <w:t>Shop</w:t>
      </w:r>
      <w:bookmarkEnd w:id="8"/>
    </w:p>
    <w:p w:rsidR="00F56888" w:rsidRDefault="00F56888" w:rsidP="00F56888"/>
    <w:p w:rsidR="005641D9" w:rsidRDefault="005641D9" w:rsidP="005641D9">
      <w:pPr>
        <w:pStyle w:val="Heading2"/>
      </w:pPr>
      <w:r>
        <w:t>Menu</w:t>
      </w:r>
      <w:r w:rsidR="00CB674E">
        <w:t xml:space="preserve"> </w:t>
      </w:r>
      <w:proofErr w:type="spellStart"/>
      <w:r w:rsidR="00CB674E">
        <w:t>GetProducts</w:t>
      </w:r>
      <w:proofErr w:type="spellEnd"/>
    </w:p>
    <w:p w:rsidR="00CB674E" w:rsidRDefault="00CB674E" w:rsidP="00CB674E"/>
    <w:p w:rsidR="00CB674E" w:rsidRDefault="00CB674E" w:rsidP="00CB674E">
      <w:r>
        <w:t>The challenge here is to allow the user to list a subset of the products.</w:t>
      </w:r>
    </w:p>
    <w:p w:rsidR="00CB674E" w:rsidRDefault="00CB674E" w:rsidP="00CB674E">
      <w:r>
        <w:t>Furthermore, this menu has to show on the left side of the screen, except when you are running from a phone, in which case it has to be on top.</w:t>
      </w:r>
    </w:p>
    <w:p w:rsidR="00CB674E" w:rsidRDefault="00CB674E" w:rsidP="00CB674E"/>
    <w:p w:rsidR="00CB674E" w:rsidRDefault="00CB674E" w:rsidP="00CB674E">
      <w:r>
        <w:t xml:space="preserve">Also, when you select </w:t>
      </w:r>
      <w:r w:rsidR="003C6B1E">
        <w:t xml:space="preserve">prescription </w:t>
      </w:r>
      <w:r>
        <w:t xml:space="preserve">medicines, you should display an additional </w:t>
      </w:r>
      <w:r w:rsidR="003C6B1E">
        <w:t>table</w:t>
      </w:r>
      <w:r>
        <w:t xml:space="preserve"> of data before the real product listing.</w:t>
      </w:r>
    </w:p>
    <w:p w:rsidR="005641D9" w:rsidRDefault="005641D9" w:rsidP="005641D9"/>
    <w:p w:rsidR="003C6B1E" w:rsidRDefault="003C6B1E" w:rsidP="005641D9">
      <w:bookmarkStart w:id="9" w:name="_GoBack"/>
      <w:bookmarkEnd w:id="9"/>
    </w:p>
    <w:p w:rsidR="003C6B1E" w:rsidRDefault="003C6B1E" w:rsidP="005641D9"/>
    <w:p w:rsidR="003C6B1E" w:rsidRDefault="003C6B1E" w:rsidP="005641D9"/>
    <w:p w:rsidR="003C6B1E" w:rsidRPr="005641D9" w:rsidRDefault="003C6B1E" w:rsidP="005641D9"/>
    <w:p w:rsidR="00816CB3" w:rsidRDefault="00816CB3" w:rsidP="00816CB3">
      <w:pPr>
        <w:pStyle w:val="Heading2"/>
      </w:pPr>
      <w:r>
        <w:t>Select</w:t>
      </w:r>
    </w:p>
    <w:p w:rsidR="00816CB3" w:rsidRDefault="00816CB3" w:rsidP="00F56888"/>
    <w:p w:rsidR="00816CB3" w:rsidRDefault="00816CB3" w:rsidP="00816CB3">
      <w:pPr>
        <w:pStyle w:val="Heading2"/>
      </w:pPr>
      <w:r>
        <w:t>Add to chart</w:t>
      </w:r>
    </w:p>
    <w:p w:rsidR="00816CB3" w:rsidRDefault="00816CB3" w:rsidP="00F56888"/>
    <w:p w:rsidR="00816CB3" w:rsidRDefault="00816CB3" w:rsidP="00816CB3">
      <w:pPr>
        <w:pStyle w:val="Heading2"/>
      </w:pPr>
      <w:r>
        <w:t>Finalise order</w:t>
      </w:r>
    </w:p>
    <w:p w:rsidR="00816CB3" w:rsidRDefault="00816CB3" w:rsidP="00F56888"/>
    <w:p w:rsidR="00F56888" w:rsidRPr="00F56888" w:rsidRDefault="00F56888" w:rsidP="00F56888">
      <w:pPr>
        <w:pStyle w:val="Heading1"/>
      </w:pPr>
      <w:bookmarkStart w:id="10" w:name="_Toc115684009"/>
      <w:r>
        <w:t>Contact</w:t>
      </w:r>
      <w:bookmarkEnd w:id="10"/>
    </w:p>
    <w:p w:rsidR="00A72A82" w:rsidRDefault="00A72A82" w:rsidP="008955AE"/>
    <w:p w:rsidR="00A72A82" w:rsidRDefault="00816CB3" w:rsidP="00816CB3">
      <w:pPr>
        <w:pStyle w:val="Heading2"/>
      </w:pPr>
      <w:r>
        <w:t>Capture some data</w:t>
      </w:r>
    </w:p>
    <w:p w:rsidR="00816CB3" w:rsidRDefault="00816CB3" w:rsidP="00816CB3"/>
    <w:p w:rsidR="00816CB3" w:rsidRPr="00816CB3" w:rsidRDefault="00816CB3" w:rsidP="00816CB3">
      <w:pPr>
        <w:pStyle w:val="Heading2"/>
      </w:pPr>
      <w:r>
        <w:t>Infer some data</w:t>
      </w:r>
    </w:p>
    <w:p w:rsidR="00A72A82" w:rsidRDefault="00A72A82" w:rsidP="008955AE"/>
    <w:p w:rsidR="00A72A82" w:rsidRDefault="00A72A82" w:rsidP="008955AE"/>
    <w:p w:rsidR="008955AE" w:rsidRPr="004317EE" w:rsidRDefault="008955AE" w:rsidP="008955AE"/>
    <w:p w:rsidR="008955AE" w:rsidRDefault="008955AE" w:rsidP="008955AE">
      <w:pPr>
        <w:rPr>
          <w:lang w:val="en-GB"/>
        </w:rPr>
      </w:pPr>
    </w:p>
    <w:p w:rsidR="008955AE" w:rsidRDefault="008955AE" w:rsidP="008955AE">
      <w:pPr>
        <w:rPr>
          <w:lang w:val="en-GB"/>
        </w:rPr>
      </w:pPr>
    </w:p>
    <w:p w:rsidR="008955AE" w:rsidRDefault="008955AE" w:rsidP="008955AE">
      <w:pPr>
        <w:rPr>
          <w:lang w:val="en-GB"/>
        </w:rPr>
      </w:pPr>
    </w:p>
    <w:p w:rsidR="008955AE" w:rsidRDefault="008955AE" w:rsidP="006737D8"/>
    <w:p w:rsidR="006737D8" w:rsidRDefault="006737D8" w:rsidP="006737D8"/>
    <w:p w:rsidR="006737D8" w:rsidRDefault="006737D8" w:rsidP="006737D8"/>
    <w:p w:rsidR="006737D8" w:rsidRPr="006737D8" w:rsidRDefault="006737D8" w:rsidP="006737D8"/>
    <w:p w:rsidR="006737D8" w:rsidRPr="00A5171E" w:rsidRDefault="006737D8" w:rsidP="00A5171E"/>
    <w:p w:rsidR="001D0B16" w:rsidRPr="002D60CA" w:rsidRDefault="001D0B16" w:rsidP="002D60CA"/>
    <w:sectPr w:rsidR="001D0B16" w:rsidRPr="002D60CA">
      <w:footnotePr>
        <w:numRestart w:val="eachSect"/>
      </w:footnotePr>
      <w:pgSz w:w="11904" w:h="16836" w:code="9"/>
      <w:pgMar w:top="868" w:right="1440" w:bottom="1435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31F6" w:rsidRDefault="00E531F6">
      <w:r>
        <w:separator/>
      </w:r>
    </w:p>
  </w:endnote>
  <w:endnote w:type="continuationSeparator" w:id="0">
    <w:p w:rsidR="00E531F6" w:rsidRDefault="00E53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vers (E1)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0B67" w:rsidRDefault="00090B67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C6B1E">
      <w:rPr>
        <w:rStyle w:val="PageNumber"/>
        <w:noProof/>
      </w:rPr>
      <w:t>3</w:t>
    </w:r>
    <w:r>
      <w:rPr>
        <w:rStyle w:val="PageNumber"/>
      </w:rPr>
      <w:fldChar w:fldCharType="end"/>
    </w:r>
  </w:p>
  <w:p w:rsidR="00090B67" w:rsidRDefault="00090B6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31F6" w:rsidRDefault="00E531F6">
      <w:r>
        <w:separator/>
      </w:r>
    </w:p>
  </w:footnote>
  <w:footnote w:type="continuationSeparator" w:id="0">
    <w:p w:rsidR="00E531F6" w:rsidRDefault="00E531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0B67" w:rsidRDefault="00090B67">
    <w:pPr>
      <w:pStyle w:val="Header"/>
    </w:pPr>
    <w:r>
      <w:fldChar w:fldCharType="begin"/>
    </w:r>
    <w:r>
      <w:instrText xml:space="preserve"> FILENAME </w:instrText>
    </w:r>
    <w:r>
      <w:fldChar w:fldCharType="separate"/>
    </w:r>
    <w:r w:rsidR="00F56888">
      <w:rPr>
        <w:noProof/>
      </w:rPr>
      <w:t>MIMSWeb</w:t>
    </w:r>
    <w:r>
      <w:fldChar w:fldCharType="end"/>
    </w:r>
    <w:r>
      <w:t xml:space="preserve">                                                     </w:t>
    </w:r>
    <w:r w:rsidR="00F56888">
      <w:t xml:space="preserve">                       </w:t>
    </w:r>
    <w:r>
      <w:t xml:space="preserve">   </w:t>
    </w:r>
    <w:r w:rsidR="00F56888">
      <w:fldChar w:fldCharType="begin"/>
    </w:r>
    <w:r w:rsidR="00F56888">
      <w:instrText xml:space="preserve"> PRINTDATE  \@ "d MMMM yyyy" </w:instrText>
    </w:r>
    <w:r w:rsidR="00F56888">
      <w:fldChar w:fldCharType="separate"/>
    </w:r>
    <w:r w:rsidR="00F56888">
      <w:rPr>
        <w:noProof/>
      </w:rPr>
      <w:t>17 January 2018</w:t>
    </w:r>
    <w:r w:rsidR="00F56888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136DE"/>
    <w:multiLevelType w:val="hybridMultilevel"/>
    <w:tmpl w:val="2F065A88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442D98"/>
    <w:multiLevelType w:val="hybridMultilevel"/>
    <w:tmpl w:val="D3608C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52050E"/>
    <w:multiLevelType w:val="hybridMultilevel"/>
    <w:tmpl w:val="0F408288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8B0F98"/>
    <w:multiLevelType w:val="hybridMultilevel"/>
    <w:tmpl w:val="FD5A33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F848A3"/>
    <w:multiLevelType w:val="hybridMultilevel"/>
    <w:tmpl w:val="C526B764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7F6EFB"/>
    <w:multiLevelType w:val="hybridMultilevel"/>
    <w:tmpl w:val="E2E292B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CC7AC9"/>
    <w:multiLevelType w:val="hybridMultilevel"/>
    <w:tmpl w:val="7900546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F161FF"/>
    <w:multiLevelType w:val="hybridMultilevel"/>
    <w:tmpl w:val="5ED474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EE72D9D"/>
    <w:multiLevelType w:val="multilevel"/>
    <w:tmpl w:val="A1803E6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1FE1368D"/>
    <w:multiLevelType w:val="hybridMultilevel"/>
    <w:tmpl w:val="10B8A4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5E66402"/>
    <w:multiLevelType w:val="hybridMultilevel"/>
    <w:tmpl w:val="F48EA5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01E1137"/>
    <w:multiLevelType w:val="hybridMultilevel"/>
    <w:tmpl w:val="1B54C2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D55B63"/>
    <w:multiLevelType w:val="hybridMultilevel"/>
    <w:tmpl w:val="7FFE99A4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E6C5CC6"/>
    <w:multiLevelType w:val="hybridMultilevel"/>
    <w:tmpl w:val="C054C968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7AA6426"/>
    <w:multiLevelType w:val="hybridMultilevel"/>
    <w:tmpl w:val="112AD1FE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BB7020"/>
    <w:multiLevelType w:val="hybridMultilevel"/>
    <w:tmpl w:val="BAEA49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C32236"/>
    <w:multiLevelType w:val="hybridMultilevel"/>
    <w:tmpl w:val="276E332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992501E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Univers (E1)" w:eastAsia="Times New Roman" w:hAnsi="Univers (E1)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E6D3D55"/>
    <w:multiLevelType w:val="hybridMultilevel"/>
    <w:tmpl w:val="3B3E19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F022A71"/>
    <w:multiLevelType w:val="hybridMultilevel"/>
    <w:tmpl w:val="DDC08A0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F5173ED"/>
    <w:multiLevelType w:val="hybridMultilevel"/>
    <w:tmpl w:val="314822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E51461"/>
    <w:multiLevelType w:val="hybridMultilevel"/>
    <w:tmpl w:val="0DD4DED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D49459D"/>
    <w:multiLevelType w:val="hybridMultilevel"/>
    <w:tmpl w:val="A4944F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1977DF2"/>
    <w:multiLevelType w:val="hybridMultilevel"/>
    <w:tmpl w:val="8E582D1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54E7EC3"/>
    <w:multiLevelType w:val="hybridMultilevel"/>
    <w:tmpl w:val="ADCCDF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22"/>
  </w:num>
  <w:num w:numId="4">
    <w:abstractNumId w:val="9"/>
  </w:num>
  <w:num w:numId="5">
    <w:abstractNumId w:val="7"/>
  </w:num>
  <w:num w:numId="6">
    <w:abstractNumId w:val="11"/>
  </w:num>
  <w:num w:numId="7">
    <w:abstractNumId w:val="5"/>
  </w:num>
  <w:num w:numId="8">
    <w:abstractNumId w:val="21"/>
  </w:num>
  <w:num w:numId="9">
    <w:abstractNumId w:val="23"/>
  </w:num>
  <w:num w:numId="10">
    <w:abstractNumId w:val="1"/>
  </w:num>
  <w:num w:numId="11">
    <w:abstractNumId w:val="19"/>
  </w:num>
  <w:num w:numId="12">
    <w:abstractNumId w:val="17"/>
  </w:num>
  <w:num w:numId="13">
    <w:abstractNumId w:val="2"/>
  </w:num>
  <w:num w:numId="14">
    <w:abstractNumId w:val="14"/>
  </w:num>
  <w:num w:numId="15">
    <w:abstractNumId w:val="0"/>
  </w:num>
  <w:num w:numId="16">
    <w:abstractNumId w:val="13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8"/>
  </w:num>
  <w:num w:numId="19">
    <w:abstractNumId w:val="10"/>
  </w:num>
  <w:num w:numId="20">
    <w:abstractNumId w:val="6"/>
  </w:num>
  <w:num w:numId="21">
    <w:abstractNumId w:val="15"/>
  </w:num>
  <w:num w:numId="22">
    <w:abstractNumId w:val="3"/>
  </w:num>
  <w:num w:numId="23">
    <w:abstractNumId w:val="20"/>
  </w:num>
  <w:num w:numId="24">
    <w:abstractNumId w:val="4"/>
  </w:num>
  <w:num w:numId="25">
    <w:abstractNumId w:val="1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8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D92"/>
    <w:rsid w:val="00002C22"/>
    <w:rsid w:val="00004E64"/>
    <w:rsid w:val="00010420"/>
    <w:rsid w:val="00015872"/>
    <w:rsid w:val="00031451"/>
    <w:rsid w:val="000349A2"/>
    <w:rsid w:val="000370CA"/>
    <w:rsid w:val="00041053"/>
    <w:rsid w:val="00045615"/>
    <w:rsid w:val="00070422"/>
    <w:rsid w:val="00075F4D"/>
    <w:rsid w:val="00086F6A"/>
    <w:rsid w:val="00090B67"/>
    <w:rsid w:val="0009164E"/>
    <w:rsid w:val="000A0230"/>
    <w:rsid w:val="000A4E93"/>
    <w:rsid w:val="000B316D"/>
    <w:rsid w:val="000B3C05"/>
    <w:rsid w:val="000B7720"/>
    <w:rsid w:val="000C2300"/>
    <w:rsid w:val="000C2CBA"/>
    <w:rsid w:val="000D1052"/>
    <w:rsid w:val="000D14EF"/>
    <w:rsid w:val="000D7110"/>
    <w:rsid w:val="000E03CB"/>
    <w:rsid w:val="000F1800"/>
    <w:rsid w:val="000F3CF6"/>
    <w:rsid w:val="00102E8F"/>
    <w:rsid w:val="00113A0B"/>
    <w:rsid w:val="001214F6"/>
    <w:rsid w:val="00121711"/>
    <w:rsid w:val="00122E74"/>
    <w:rsid w:val="001319D1"/>
    <w:rsid w:val="00132596"/>
    <w:rsid w:val="00134A29"/>
    <w:rsid w:val="001362A0"/>
    <w:rsid w:val="0013721D"/>
    <w:rsid w:val="0015524E"/>
    <w:rsid w:val="0016552F"/>
    <w:rsid w:val="00165FC7"/>
    <w:rsid w:val="001711DC"/>
    <w:rsid w:val="00181472"/>
    <w:rsid w:val="00181D20"/>
    <w:rsid w:val="001835C8"/>
    <w:rsid w:val="00183D9C"/>
    <w:rsid w:val="00190457"/>
    <w:rsid w:val="001A103E"/>
    <w:rsid w:val="001A1E6B"/>
    <w:rsid w:val="001A26ED"/>
    <w:rsid w:val="001A5F21"/>
    <w:rsid w:val="001A75AD"/>
    <w:rsid w:val="001B7AC3"/>
    <w:rsid w:val="001D0B16"/>
    <w:rsid w:val="001D48E3"/>
    <w:rsid w:val="001D5224"/>
    <w:rsid w:val="001D5408"/>
    <w:rsid w:val="001D6E1C"/>
    <w:rsid w:val="001E26F7"/>
    <w:rsid w:val="001E2CF3"/>
    <w:rsid w:val="001E3566"/>
    <w:rsid w:val="001F57D9"/>
    <w:rsid w:val="00202011"/>
    <w:rsid w:val="002116AB"/>
    <w:rsid w:val="0021316D"/>
    <w:rsid w:val="00214B9C"/>
    <w:rsid w:val="00232A20"/>
    <w:rsid w:val="00232B27"/>
    <w:rsid w:val="00234797"/>
    <w:rsid w:val="00236407"/>
    <w:rsid w:val="00247A10"/>
    <w:rsid w:val="00256A65"/>
    <w:rsid w:val="00256DB6"/>
    <w:rsid w:val="002579C6"/>
    <w:rsid w:val="00263D24"/>
    <w:rsid w:val="00265350"/>
    <w:rsid w:val="0027327D"/>
    <w:rsid w:val="00276789"/>
    <w:rsid w:val="002777FB"/>
    <w:rsid w:val="0028294C"/>
    <w:rsid w:val="00284A5C"/>
    <w:rsid w:val="00285260"/>
    <w:rsid w:val="00287358"/>
    <w:rsid w:val="00292375"/>
    <w:rsid w:val="002A2C2E"/>
    <w:rsid w:val="002A3A7C"/>
    <w:rsid w:val="002B5EAA"/>
    <w:rsid w:val="002B7E91"/>
    <w:rsid w:val="002C2907"/>
    <w:rsid w:val="002C6B98"/>
    <w:rsid w:val="002D2F71"/>
    <w:rsid w:val="002D3C2E"/>
    <w:rsid w:val="002D60CA"/>
    <w:rsid w:val="002E2931"/>
    <w:rsid w:val="002F374F"/>
    <w:rsid w:val="002F3EAB"/>
    <w:rsid w:val="00301243"/>
    <w:rsid w:val="00306808"/>
    <w:rsid w:val="00307A3F"/>
    <w:rsid w:val="00310FBB"/>
    <w:rsid w:val="003110DE"/>
    <w:rsid w:val="00311BDE"/>
    <w:rsid w:val="00321F60"/>
    <w:rsid w:val="003309B6"/>
    <w:rsid w:val="00342308"/>
    <w:rsid w:val="003434A9"/>
    <w:rsid w:val="0034386B"/>
    <w:rsid w:val="00355223"/>
    <w:rsid w:val="003703E0"/>
    <w:rsid w:val="00371A4F"/>
    <w:rsid w:val="00380DF0"/>
    <w:rsid w:val="00382641"/>
    <w:rsid w:val="0038405C"/>
    <w:rsid w:val="00386252"/>
    <w:rsid w:val="00390233"/>
    <w:rsid w:val="003A709C"/>
    <w:rsid w:val="003B522B"/>
    <w:rsid w:val="003B7492"/>
    <w:rsid w:val="003C6B1E"/>
    <w:rsid w:val="003D0838"/>
    <w:rsid w:val="003D6BB3"/>
    <w:rsid w:val="003E5F8E"/>
    <w:rsid w:val="00401519"/>
    <w:rsid w:val="00422ED2"/>
    <w:rsid w:val="00424EC5"/>
    <w:rsid w:val="004250A1"/>
    <w:rsid w:val="00427178"/>
    <w:rsid w:val="004317EE"/>
    <w:rsid w:val="00431C26"/>
    <w:rsid w:val="00434195"/>
    <w:rsid w:val="00435BFA"/>
    <w:rsid w:val="004406A6"/>
    <w:rsid w:val="004640AE"/>
    <w:rsid w:val="00465E2C"/>
    <w:rsid w:val="00471BBA"/>
    <w:rsid w:val="004723B3"/>
    <w:rsid w:val="0048247C"/>
    <w:rsid w:val="004843B2"/>
    <w:rsid w:val="004878FF"/>
    <w:rsid w:val="00491427"/>
    <w:rsid w:val="004A0D92"/>
    <w:rsid w:val="004A111E"/>
    <w:rsid w:val="004A64E8"/>
    <w:rsid w:val="004B0F73"/>
    <w:rsid w:val="004B669A"/>
    <w:rsid w:val="004D0D84"/>
    <w:rsid w:val="004D414F"/>
    <w:rsid w:val="004D6BAC"/>
    <w:rsid w:val="004E2AB2"/>
    <w:rsid w:val="004F0A2A"/>
    <w:rsid w:val="004F751E"/>
    <w:rsid w:val="005024A8"/>
    <w:rsid w:val="005141D2"/>
    <w:rsid w:val="00523C64"/>
    <w:rsid w:val="005252EA"/>
    <w:rsid w:val="0052633D"/>
    <w:rsid w:val="005273A0"/>
    <w:rsid w:val="00527D9B"/>
    <w:rsid w:val="00534173"/>
    <w:rsid w:val="005342CB"/>
    <w:rsid w:val="00535B66"/>
    <w:rsid w:val="00536067"/>
    <w:rsid w:val="0055651A"/>
    <w:rsid w:val="005641D9"/>
    <w:rsid w:val="00566658"/>
    <w:rsid w:val="00567494"/>
    <w:rsid w:val="00570945"/>
    <w:rsid w:val="00572D8E"/>
    <w:rsid w:val="00575964"/>
    <w:rsid w:val="0058033B"/>
    <w:rsid w:val="0058052B"/>
    <w:rsid w:val="00581BD1"/>
    <w:rsid w:val="00582F4F"/>
    <w:rsid w:val="00583776"/>
    <w:rsid w:val="00585954"/>
    <w:rsid w:val="00592C35"/>
    <w:rsid w:val="0059394D"/>
    <w:rsid w:val="005B0365"/>
    <w:rsid w:val="005B6AC6"/>
    <w:rsid w:val="005C3244"/>
    <w:rsid w:val="005C666F"/>
    <w:rsid w:val="005D2D3D"/>
    <w:rsid w:val="005D7761"/>
    <w:rsid w:val="005E1295"/>
    <w:rsid w:val="005E7ED5"/>
    <w:rsid w:val="00600745"/>
    <w:rsid w:val="0060763C"/>
    <w:rsid w:val="0061313D"/>
    <w:rsid w:val="00623E4E"/>
    <w:rsid w:val="006310BA"/>
    <w:rsid w:val="006316CE"/>
    <w:rsid w:val="00633356"/>
    <w:rsid w:val="00636756"/>
    <w:rsid w:val="00640346"/>
    <w:rsid w:val="0064492E"/>
    <w:rsid w:val="00650E3A"/>
    <w:rsid w:val="0065731F"/>
    <w:rsid w:val="00661D41"/>
    <w:rsid w:val="0066304C"/>
    <w:rsid w:val="00667CF2"/>
    <w:rsid w:val="006737D8"/>
    <w:rsid w:val="00676BC7"/>
    <w:rsid w:val="0068299E"/>
    <w:rsid w:val="00692A43"/>
    <w:rsid w:val="00694972"/>
    <w:rsid w:val="00697BAB"/>
    <w:rsid w:val="006A2B76"/>
    <w:rsid w:val="006B2C55"/>
    <w:rsid w:val="006B3A9D"/>
    <w:rsid w:val="006B4E95"/>
    <w:rsid w:val="006C0F4D"/>
    <w:rsid w:val="006D01A1"/>
    <w:rsid w:val="006D588D"/>
    <w:rsid w:val="006D6079"/>
    <w:rsid w:val="006E158D"/>
    <w:rsid w:val="006E2978"/>
    <w:rsid w:val="006E45F4"/>
    <w:rsid w:val="006E5F77"/>
    <w:rsid w:val="006E78D2"/>
    <w:rsid w:val="006F1F00"/>
    <w:rsid w:val="00700D13"/>
    <w:rsid w:val="00704396"/>
    <w:rsid w:val="00706F03"/>
    <w:rsid w:val="007118F9"/>
    <w:rsid w:val="0072737B"/>
    <w:rsid w:val="00741315"/>
    <w:rsid w:val="00745483"/>
    <w:rsid w:val="0075455F"/>
    <w:rsid w:val="00765C33"/>
    <w:rsid w:val="007706D2"/>
    <w:rsid w:val="00776F62"/>
    <w:rsid w:val="007857D7"/>
    <w:rsid w:val="007863B8"/>
    <w:rsid w:val="00790128"/>
    <w:rsid w:val="00790735"/>
    <w:rsid w:val="00793C3D"/>
    <w:rsid w:val="00794FAE"/>
    <w:rsid w:val="007A3E0B"/>
    <w:rsid w:val="007A5602"/>
    <w:rsid w:val="007A78E5"/>
    <w:rsid w:val="007B36ED"/>
    <w:rsid w:val="007C3CFD"/>
    <w:rsid w:val="007C44D7"/>
    <w:rsid w:val="007E4CAB"/>
    <w:rsid w:val="007E506C"/>
    <w:rsid w:val="007E7B4F"/>
    <w:rsid w:val="007F17C8"/>
    <w:rsid w:val="007F3652"/>
    <w:rsid w:val="007F3EFF"/>
    <w:rsid w:val="007F42AD"/>
    <w:rsid w:val="0080125B"/>
    <w:rsid w:val="00811FAD"/>
    <w:rsid w:val="00812144"/>
    <w:rsid w:val="008126A7"/>
    <w:rsid w:val="00812EB1"/>
    <w:rsid w:val="00814516"/>
    <w:rsid w:val="00816CB3"/>
    <w:rsid w:val="008205A5"/>
    <w:rsid w:val="00832CA9"/>
    <w:rsid w:val="00833DF2"/>
    <w:rsid w:val="008422C3"/>
    <w:rsid w:val="00842991"/>
    <w:rsid w:val="008446C9"/>
    <w:rsid w:val="00850089"/>
    <w:rsid w:val="00850355"/>
    <w:rsid w:val="0086557C"/>
    <w:rsid w:val="00870E2A"/>
    <w:rsid w:val="00875108"/>
    <w:rsid w:val="008804A4"/>
    <w:rsid w:val="00882A1B"/>
    <w:rsid w:val="0089179C"/>
    <w:rsid w:val="00892A4D"/>
    <w:rsid w:val="008937CB"/>
    <w:rsid w:val="008955AE"/>
    <w:rsid w:val="008B3A23"/>
    <w:rsid w:val="008C0C93"/>
    <w:rsid w:val="008C2336"/>
    <w:rsid w:val="008C3763"/>
    <w:rsid w:val="008C5788"/>
    <w:rsid w:val="008D3F58"/>
    <w:rsid w:val="008E4EF6"/>
    <w:rsid w:val="008E5623"/>
    <w:rsid w:val="008E56E1"/>
    <w:rsid w:val="008E5852"/>
    <w:rsid w:val="008E60D0"/>
    <w:rsid w:val="008E78B5"/>
    <w:rsid w:val="008F334F"/>
    <w:rsid w:val="008F5B6E"/>
    <w:rsid w:val="00910333"/>
    <w:rsid w:val="009145FF"/>
    <w:rsid w:val="00915161"/>
    <w:rsid w:val="00916447"/>
    <w:rsid w:val="00925DF8"/>
    <w:rsid w:val="0093100E"/>
    <w:rsid w:val="0093708E"/>
    <w:rsid w:val="00940000"/>
    <w:rsid w:val="0094183E"/>
    <w:rsid w:val="00943018"/>
    <w:rsid w:val="009456F1"/>
    <w:rsid w:val="00950A83"/>
    <w:rsid w:val="00963179"/>
    <w:rsid w:val="00970DC0"/>
    <w:rsid w:val="00974500"/>
    <w:rsid w:val="00994553"/>
    <w:rsid w:val="009A3405"/>
    <w:rsid w:val="009A36EF"/>
    <w:rsid w:val="009B703F"/>
    <w:rsid w:val="009D035E"/>
    <w:rsid w:val="009F11D7"/>
    <w:rsid w:val="009F1E9D"/>
    <w:rsid w:val="009F4720"/>
    <w:rsid w:val="00A101EE"/>
    <w:rsid w:val="00A12681"/>
    <w:rsid w:val="00A13A70"/>
    <w:rsid w:val="00A13DD9"/>
    <w:rsid w:val="00A1661F"/>
    <w:rsid w:val="00A2314D"/>
    <w:rsid w:val="00A2418A"/>
    <w:rsid w:val="00A276D8"/>
    <w:rsid w:val="00A32484"/>
    <w:rsid w:val="00A34F5E"/>
    <w:rsid w:val="00A443A4"/>
    <w:rsid w:val="00A5171E"/>
    <w:rsid w:val="00A5689C"/>
    <w:rsid w:val="00A62539"/>
    <w:rsid w:val="00A62638"/>
    <w:rsid w:val="00A65A9D"/>
    <w:rsid w:val="00A72A82"/>
    <w:rsid w:val="00A74BE4"/>
    <w:rsid w:val="00A8360C"/>
    <w:rsid w:val="00A9183C"/>
    <w:rsid w:val="00A92630"/>
    <w:rsid w:val="00AA7075"/>
    <w:rsid w:val="00AC46B9"/>
    <w:rsid w:val="00AC59ED"/>
    <w:rsid w:val="00AC59FD"/>
    <w:rsid w:val="00AC71A3"/>
    <w:rsid w:val="00AD1DB3"/>
    <w:rsid w:val="00AD72D3"/>
    <w:rsid w:val="00AE16D0"/>
    <w:rsid w:val="00AE19BB"/>
    <w:rsid w:val="00AE22E3"/>
    <w:rsid w:val="00AE60AE"/>
    <w:rsid w:val="00AF1ED1"/>
    <w:rsid w:val="00AF5977"/>
    <w:rsid w:val="00B01A41"/>
    <w:rsid w:val="00B03199"/>
    <w:rsid w:val="00B0358F"/>
    <w:rsid w:val="00B04A04"/>
    <w:rsid w:val="00B076F7"/>
    <w:rsid w:val="00B16408"/>
    <w:rsid w:val="00B20D07"/>
    <w:rsid w:val="00B225D7"/>
    <w:rsid w:val="00B3250D"/>
    <w:rsid w:val="00B3745E"/>
    <w:rsid w:val="00B41E50"/>
    <w:rsid w:val="00B55808"/>
    <w:rsid w:val="00B71FCE"/>
    <w:rsid w:val="00B750DE"/>
    <w:rsid w:val="00B9278A"/>
    <w:rsid w:val="00B928D1"/>
    <w:rsid w:val="00B93102"/>
    <w:rsid w:val="00B93ECF"/>
    <w:rsid w:val="00B96D5A"/>
    <w:rsid w:val="00BA2CF4"/>
    <w:rsid w:val="00BA3FBE"/>
    <w:rsid w:val="00BA7A3C"/>
    <w:rsid w:val="00BB08D8"/>
    <w:rsid w:val="00BC3CBF"/>
    <w:rsid w:val="00BC6856"/>
    <w:rsid w:val="00BD0DD5"/>
    <w:rsid w:val="00BD388B"/>
    <w:rsid w:val="00BD4C9C"/>
    <w:rsid w:val="00BE263A"/>
    <w:rsid w:val="00BF1030"/>
    <w:rsid w:val="00C0211E"/>
    <w:rsid w:val="00C03B0D"/>
    <w:rsid w:val="00C122AB"/>
    <w:rsid w:val="00C158F2"/>
    <w:rsid w:val="00C27853"/>
    <w:rsid w:val="00C30B30"/>
    <w:rsid w:val="00C540F1"/>
    <w:rsid w:val="00C567CB"/>
    <w:rsid w:val="00C644D6"/>
    <w:rsid w:val="00C66F8E"/>
    <w:rsid w:val="00C705A8"/>
    <w:rsid w:val="00C7384D"/>
    <w:rsid w:val="00C739FE"/>
    <w:rsid w:val="00C800E5"/>
    <w:rsid w:val="00C80F4B"/>
    <w:rsid w:val="00C83E19"/>
    <w:rsid w:val="00C91407"/>
    <w:rsid w:val="00C9380E"/>
    <w:rsid w:val="00CA3FCD"/>
    <w:rsid w:val="00CA63AF"/>
    <w:rsid w:val="00CB19EC"/>
    <w:rsid w:val="00CB674E"/>
    <w:rsid w:val="00CB68F8"/>
    <w:rsid w:val="00CB6B98"/>
    <w:rsid w:val="00CC315F"/>
    <w:rsid w:val="00CC48B8"/>
    <w:rsid w:val="00CC69CF"/>
    <w:rsid w:val="00CD0688"/>
    <w:rsid w:val="00CE7490"/>
    <w:rsid w:val="00CF2BEA"/>
    <w:rsid w:val="00D02076"/>
    <w:rsid w:val="00D04C61"/>
    <w:rsid w:val="00D07326"/>
    <w:rsid w:val="00D24330"/>
    <w:rsid w:val="00D421EE"/>
    <w:rsid w:val="00D53886"/>
    <w:rsid w:val="00D56BAC"/>
    <w:rsid w:val="00D655A8"/>
    <w:rsid w:val="00D760B5"/>
    <w:rsid w:val="00D77D1C"/>
    <w:rsid w:val="00D82DFE"/>
    <w:rsid w:val="00D85FE1"/>
    <w:rsid w:val="00DA2258"/>
    <w:rsid w:val="00DC1C39"/>
    <w:rsid w:val="00DC2D1C"/>
    <w:rsid w:val="00DD0B78"/>
    <w:rsid w:val="00DE15AD"/>
    <w:rsid w:val="00DE6A1B"/>
    <w:rsid w:val="00DE7715"/>
    <w:rsid w:val="00DE7F45"/>
    <w:rsid w:val="00DF23EF"/>
    <w:rsid w:val="00DF2DBB"/>
    <w:rsid w:val="00DF7A3D"/>
    <w:rsid w:val="00E03C90"/>
    <w:rsid w:val="00E041D0"/>
    <w:rsid w:val="00E06B14"/>
    <w:rsid w:val="00E10F6E"/>
    <w:rsid w:val="00E13591"/>
    <w:rsid w:val="00E1516C"/>
    <w:rsid w:val="00E274BA"/>
    <w:rsid w:val="00E30D53"/>
    <w:rsid w:val="00E32391"/>
    <w:rsid w:val="00E45431"/>
    <w:rsid w:val="00E467A4"/>
    <w:rsid w:val="00E47F83"/>
    <w:rsid w:val="00E50786"/>
    <w:rsid w:val="00E520A6"/>
    <w:rsid w:val="00E52807"/>
    <w:rsid w:val="00E531F6"/>
    <w:rsid w:val="00E60334"/>
    <w:rsid w:val="00E627E4"/>
    <w:rsid w:val="00E6367F"/>
    <w:rsid w:val="00E650C4"/>
    <w:rsid w:val="00E67505"/>
    <w:rsid w:val="00E702AB"/>
    <w:rsid w:val="00E71897"/>
    <w:rsid w:val="00E82A1A"/>
    <w:rsid w:val="00E90572"/>
    <w:rsid w:val="00E91B37"/>
    <w:rsid w:val="00E928BE"/>
    <w:rsid w:val="00E93688"/>
    <w:rsid w:val="00EA00E7"/>
    <w:rsid w:val="00EA159D"/>
    <w:rsid w:val="00EA2CDD"/>
    <w:rsid w:val="00EA4F55"/>
    <w:rsid w:val="00EB20A0"/>
    <w:rsid w:val="00EB3C7E"/>
    <w:rsid w:val="00EB41B6"/>
    <w:rsid w:val="00EB6E67"/>
    <w:rsid w:val="00ED66ED"/>
    <w:rsid w:val="00EE1B1D"/>
    <w:rsid w:val="00EE38AE"/>
    <w:rsid w:val="00EF319E"/>
    <w:rsid w:val="00EF44F9"/>
    <w:rsid w:val="00EF5D8F"/>
    <w:rsid w:val="00F009D5"/>
    <w:rsid w:val="00F215C0"/>
    <w:rsid w:val="00F21B60"/>
    <w:rsid w:val="00F22E7B"/>
    <w:rsid w:val="00F240B6"/>
    <w:rsid w:val="00F24896"/>
    <w:rsid w:val="00F25922"/>
    <w:rsid w:val="00F3260D"/>
    <w:rsid w:val="00F40570"/>
    <w:rsid w:val="00F41AAF"/>
    <w:rsid w:val="00F4696E"/>
    <w:rsid w:val="00F54008"/>
    <w:rsid w:val="00F54AED"/>
    <w:rsid w:val="00F56888"/>
    <w:rsid w:val="00F577BF"/>
    <w:rsid w:val="00F60E3B"/>
    <w:rsid w:val="00F65781"/>
    <w:rsid w:val="00F7146A"/>
    <w:rsid w:val="00F73E05"/>
    <w:rsid w:val="00F75144"/>
    <w:rsid w:val="00F81F7D"/>
    <w:rsid w:val="00F82554"/>
    <w:rsid w:val="00FA2881"/>
    <w:rsid w:val="00FA73D0"/>
    <w:rsid w:val="00FB5C8B"/>
    <w:rsid w:val="00FC1021"/>
    <w:rsid w:val="00FC291A"/>
    <w:rsid w:val="00FC40DA"/>
    <w:rsid w:val="00FD656C"/>
    <w:rsid w:val="00FD7150"/>
    <w:rsid w:val="00FE0908"/>
    <w:rsid w:val="00FF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5134A1C-786B-45E5-9E5C-1343FC525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Univers (E1)" w:hAnsi="Univers (E1)"/>
      <w:snapToGrid w:val="0"/>
      <w:sz w:val="24"/>
      <w:lang w:val="en-ZA"/>
    </w:rPr>
  </w:style>
  <w:style w:type="paragraph" w:styleId="Heading1">
    <w:name w:val="heading 1"/>
    <w:basedOn w:val="Normal"/>
    <w:next w:val="Normal"/>
    <w:qFormat/>
    <w:pPr>
      <w:numPr>
        <w:numId w:val="1"/>
      </w:numPr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tabs>
        <w:tab w:val="left" w:pos="851"/>
      </w:tabs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autoRedefine/>
    <w:qFormat/>
    <w:rsid w:val="00F82554"/>
    <w:pPr>
      <w:numPr>
        <w:ilvl w:val="2"/>
        <w:numId w:val="1"/>
      </w:numPr>
      <w:snapToGrid w:val="0"/>
      <w:spacing w:before="120" w:after="12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semiHidden/>
    <w:rPr>
      <w:vertAlign w:val="superscript"/>
    </w:rPr>
  </w:style>
  <w:style w:type="character" w:styleId="FootnoteReference">
    <w:name w:val="footnote reference"/>
    <w:semiHidden/>
    <w:rPr>
      <w:rFonts w:ascii="Arial" w:hAnsi="Arial"/>
      <w:sz w:val="20"/>
      <w:vertAlign w:val="superscript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OC1">
    <w:name w:val="toc 1"/>
    <w:basedOn w:val="Normal"/>
    <w:next w:val="Normal"/>
    <w:autoRedefine/>
    <w:uiPriority w:val="39"/>
    <w:pPr>
      <w:spacing w:before="360"/>
    </w:pPr>
    <w:rPr>
      <w:rFonts w:ascii="Arial" w:hAnsi="Arial"/>
      <w:b/>
      <w:caps/>
    </w:rPr>
  </w:style>
  <w:style w:type="paragraph" w:styleId="TOC2">
    <w:name w:val="toc 2"/>
    <w:basedOn w:val="Normal"/>
    <w:next w:val="Normal"/>
    <w:autoRedefine/>
    <w:uiPriority w:val="39"/>
    <w:pPr>
      <w:spacing w:before="240"/>
    </w:pPr>
    <w:rPr>
      <w:rFonts w:ascii="Times New Roman" w:hAnsi="Times New Roman"/>
      <w:b/>
      <w:sz w:val="20"/>
    </w:rPr>
  </w:style>
  <w:style w:type="paragraph" w:styleId="TOC3">
    <w:name w:val="toc 3"/>
    <w:basedOn w:val="Normal"/>
    <w:next w:val="Normal"/>
    <w:autoRedefine/>
    <w:uiPriority w:val="39"/>
    <w:pPr>
      <w:ind w:left="240"/>
    </w:pPr>
    <w:rPr>
      <w:rFonts w:ascii="Times New Roman" w:hAnsi="Times New Roman"/>
      <w:sz w:val="20"/>
    </w:rPr>
  </w:style>
  <w:style w:type="paragraph" w:styleId="TOC4">
    <w:name w:val="toc 4"/>
    <w:basedOn w:val="Normal"/>
    <w:next w:val="Normal"/>
    <w:autoRedefine/>
    <w:uiPriority w:val="39"/>
    <w:pPr>
      <w:ind w:left="480"/>
    </w:pPr>
    <w:rPr>
      <w:rFonts w:ascii="Times New Roman" w:hAnsi="Times New Roman"/>
      <w:sz w:val="20"/>
    </w:rPr>
  </w:style>
  <w:style w:type="paragraph" w:styleId="TOC5">
    <w:name w:val="toc 5"/>
    <w:basedOn w:val="Normal"/>
    <w:next w:val="Normal"/>
    <w:autoRedefine/>
    <w:uiPriority w:val="39"/>
    <w:pPr>
      <w:ind w:left="720"/>
    </w:pPr>
    <w:rPr>
      <w:rFonts w:ascii="Times New Roman" w:hAnsi="Times New Roman"/>
      <w:sz w:val="20"/>
    </w:rPr>
  </w:style>
  <w:style w:type="paragraph" w:styleId="TOC6">
    <w:name w:val="toc 6"/>
    <w:basedOn w:val="Normal"/>
    <w:next w:val="Normal"/>
    <w:autoRedefine/>
    <w:uiPriority w:val="39"/>
    <w:pPr>
      <w:ind w:left="960"/>
    </w:pPr>
    <w:rPr>
      <w:rFonts w:ascii="Times New Roman" w:hAnsi="Times New Roman"/>
      <w:sz w:val="20"/>
    </w:rPr>
  </w:style>
  <w:style w:type="paragraph" w:styleId="TOC7">
    <w:name w:val="toc 7"/>
    <w:basedOn w:val="Normal"/>
    <w:next w:val="Normal"/>
    <w:autoRedefine/>
    <w:uiPriority w:val="39"/>
    <w:pPr>
      <w:ind w:left="1200"/>
    </w:pPr>
    <w:rPr>
      <w:rFonts w:ascii="Times New Roman" w:hAnsi="Times New Roman"/>
      <w:sz w:val="20"/>
    </w:rPr>
  </w:style>
  <w:style w:type="paragraph" w:styleId="TOC8">
    <w:name w:val="toc 8"/>
    <w:basedOn w:val="Normal"/>
    <w:next w:val="Normal"/>
    <w:autoRedefine/>
    <w:uiPriority w:val="39"/>
    <w:pPr>
      <w:ind w:left="1440"/>
    </w:pPr>
    <w:rPr>
      <w:rFonts w:ascii="Times New Roman" w:hAnsi="Times New Roman"/>
      <w:sz w:val="20"/>
    </w:rPr>
  </w:style>
  <w:style w:type="paragraph" w:styleId="TOC9">
    <w:name w:val="toc 9"/>
    <w:basedOn w:val="Normal"/>
    <w:next w:val="Normal"/>
    <w:autoRedefine/>
    <w:uiPriority w:val="39"/>
    <w:pPr>
      <w:ind w:left="1680"/>
    </w:pPr>
    <w:rPr>
      <w:rFonts w:ascii="Times New Roman" w:hAnsi="Times New Roman"/>
      <w:sz w:val="20"/>
    </w:rPr>
  </w:style>
  <w:style w:type="paragraph" w:styleId="Header">
    <w:name w:val="header"/>
    <w:basedOn w:val="Normal"/>
    <w:autoRedefine/>
    <w:pPr>
      <w:ind w:right="93"/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rsid w:val="007E5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070422"/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rsid w:val="00070422"/>
    <w:rPr>
      <w:rFonts w:ascii="Tahoma" w:hAnsi="Tahoma" w:cs="Tahoma"/>
      <w:snapToGrid w:val="0"/>
      <w:sz w:val="16"/>
      <w:szCs w:val="16"/>
      <w:lang w:val="en-ZA"/>
    </w:rPr>
  </w:style>
  <w:style w:type="paragraph" w:styleId="ListParagraph">
    <w:name w:val="List Paragraph"/>
    <w:basedOn w:val="Normal"/>
    <w:uiPriority w:val="34"/>
    <w:qFormat/>
    <w:rsid w:val="007F17C8"/>
    <w:pPr>
      <w:ind w:left="720"/>
      <w:contextualSpacing/>
    </w:pPr>
  </w:style>
  <w:style w:type="character" w:customStyle="1" w:styleId="p6n-external-link-wrapper">
    <w:name w:val="p6n-external-link-wrapper"/>
    <w:basedOn w:val="DefaultParagraphFont"/>
    <w:rsid w:val="001362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eitmannH\Application%20Data\Microsoft\Templates\Hei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Hein</Template>
  <TotalTime>221</TotalTime>
  <Pages>4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meth</vt:lpstr>
    </vt:vector>
  </TitlesOfParts>
  <Company>Microsoft</Company>
  <LinksUpToDate>false</LinksUpToDate>
  <CharactersWithSpaces>3466</CharactersWithSpaces>
  <SharedDoc>false</SharedDoc>
  <HLinks>
    <vt:vector size="480" baseType="variant">
      <vt:variant>
        <vt:i4>1376312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_Toc487785387</vt:lpwstr>
      </vt:variant>
      <vt:variant>
        <vt:i4>1376312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_Toc487785386</vt:lpwstr>
      </vt:variant>
      <vt:variant>
        <vt:i4>1376312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_Toc487785385</vt:lpwstr>
      </vt:variant>
      <vt:variant>
        <vt:i4>1376312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_Toc487785384</vt:lpwstr>
      </vt:variant>
      <vt:variant>
        <vt:i4>1376312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_Toc487785383</vt:lpwstr>
      </vt:variant>
      <vt:variant>
        <vt:i4>1376312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_Toc487785382</vt:lpwstr>
      </vt:variant>
      <vt:variant>
        <vt:i4>1376312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_Toc487785381</vt:lpwstr>
      </vt:variant>
      <vt:variant>
        <vt:i4>1376312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_Toc487785380</vt:lpwstr>
      </vt:variant>
      <vt:variant>
        <vt:i4>1703992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_Toc487785379</vt:lpwstr>
      </vt:variant>
      <vt:variant>
        <vt:i4>1703992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_Toc487785378</vt:lpwstr>
      </vt:variant>
      <vt:variant>
        <vt:i4>1703992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_Toc487785377</vt:lpwstr>
      </vt:variant>
      <vt:variant>
        <vt:i4>1703992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_Toc487785376</vt:lpwstr>
      </vt:variant>
      <vt:variant>
        <vt:i4>1703992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_Toc487785375</vt:lpwstr>
      </vt:variant>
      <vt:variant>
        <vt:i4>1703992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_Toc487785374</vt:lpwstr>
      </vt:variant>
      <vt:variant>
        <vt:i4>1703992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_Toc487785373</vt:lpwstr>
      </vt:variant>
      <vt:variant>
        <vt:i4>1703992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_Toc487785372</vt:lpwstr>
      </vt:variant>
      <vt:variant>
        <vt:i4>1703992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_Toc487785371</vt:lpwstr>
      </vt:variant>
      <vt:variant>
        <vt:i4>1703992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_Toc487785370</vt:lpwstr>
      </vt:variant>
      <vt:variant>
        <vt:i4>1769528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_Toc487785369</vt:lpwstr>
      </vt:variant>
      <vt:variant>
        <vt:i4>1769528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_Toc487785368</vt:lpwstr>
      </vt:variant>
      <vt:variant>
        <vt:i4>1769528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_Toc487785367</vt:lpwstr>
      </vt:variant>
      <vt:variant>
        <vt:i4>1769528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_Toc487785366</vt:lpwstr>
      </vt:variant>
      <vt:variant>
        <vt:i4>1769528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_Toc487785365</vt:lpwstr>
      </vt:variant>
      <vt:variant>
        <vt:i4>1769528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_Toc487785364</vt:lpwstr>
      </vt:variant>
      <vt:variant>
        <vt:i4>1769528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_Toc487785363</vt:lpwstr>
      </vt:variant>
      <vt:variant>
        <vt:i4>1769528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_Toc487785362</vt:lpwstr>
      </vt:variant>
      <vt:variant>
        <vt:i4>1769528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_Toc487785361</vt:lpwstr>
      </vt:variant>
      <vt:variant>
        <vt:i4>1769528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_Toc487785360</vt:lpwstr>
      </vt:variant>
      <vt:variant>
        <vt:i4>1572920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_Toc487785359</vt:lpwstr>
      </vt:variant>
      <vt:variant>
        <vt:i4>1572920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_Toc487785358</vt:lpwstr>
      </vt:variant>
      <vt:variant>
        <vt:i4>1572920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_Toc487785357</vt:lpwstr>
      </vt:variant>
      <vt:variant>
        <vt:i4>1572920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_Toc487785356</vt:lpwstr>
      </vt:variant>
      <vt:variant>
        <vt:i4>1572920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_Toc487785355</vt:lpwstr>
      </vt:variant>
      <vt:variant>
        <vt:i4>1572920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_Toc487785354</vt:lpwstr>
      </vt:variant>
      <vt:variant>
        <vt:i4>1572920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_Toc487785353</vt:lpwstr>
      </vt:variant>
      <vt:variant>
        <vt:i4>1572920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_Toc487785352</vt:lpwstr>
      </vt:variant>
      <vt:variant>
        <vt:i4>1572920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_Toc487785351</vt:lpwstr>
      </vt:variant>
      <vt:variant>
        <vt:i4>1572920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_Toc487785350</vt:lpwstr>
      </vt:variant>
      <vt:variant>
        <vt:i4>1638456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_Toc487785349</vt:lpwstr>
      </vt:variant>
      <vt:variant>
        <vt:i4>1638456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_Toc487785348</vt:lpwstr>
      </vt:variant>
      <vt:variant>
        <vt:i4>1638456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_Toc487785347</vt:lpwstr>
      </vt:variant>
      <vt:variant>
        <vt:i4>1638456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_Toc487785346</vt:lpwstr>
      </vt:variant>
      <vt:variant>
        <vt:i4>1638456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_Toc487785345</vt:lpwstr>
      </vt:variant>
      <vt:variant>
        <vt:i4>1638456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_Toc487785344</vt:lpwstr>
      </vt:variant>
      <vt:variant>
        <vt:i4>1638456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_Toc487785343</vt:lpwstr>
      </vt:variant>
      <vt:variant>
        <vt:i4>1638456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_Toc487785342</vt:lpwstr>
      </vt:variant>
      <vt:variant>
        <vt:i4>1638456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_Toc487785341</vt:lpwstr>
      </vt:variant>
      <vt:variant>
        <vt:i4>1638456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_Toc487785340</vt:lpwstr>
      </vt:variant>
      <vt:variant>
        <vt:i4>1966136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_Toc487785339</vt:lpwstr>
      </vt:variant>
      <vt:variant>
        <vt:i4>1966136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_Toc487785338</vt:lpwstr>
      </vt:variant>
      <vt:variant>
        <vt:i4>1966136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_Toc487785337</vt:lpwstr>
      </vt:variant>
      <vt:variant>
        <vt:i4>1966136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_Toc487785336</vt:lpwstr>
      </vt:variant>
      <vt:variant>
        <vt:i4>1966136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_Toc487785335</vt:lpwstr>
      </vt:variant>
      <vt:variant>
        <vt:i4>1966136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_Toc487785334</vt:lpwstr>
      </vt:variant>
      <vt:variant>
        <vt:i4>1966136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_Toc487785333</vt:lpwstr>
      </vt:variant>
      <vt:variant>
        <vt:i4>1966136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_Toc487785332</vt:lpwstr>
      </vt:variant>
      <vt:variant>
        <vt:i4>1966136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_Toc487785331</vt:lpwstr>
      </vt:variant>
      <vt:variant>
        <vt:i4>1966136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_Toc487785330</vt:lpwstr>
      </vt:variant>
      <vt:variant>
        <vt:i4>2031672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_Toc487785329</vt:lpwstr>
      </vt:variant>
      <vt:variant>
        <vt:i4>2031672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_Toc487785328</vt:lpwstr>
      </vt:variant>
      <vt:variant>
        <vt:i4>2031672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_Toc487785327</vt:lpwstr>
      </vt:variant>
      <vt:variant>
        <vt:i4>2031672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_Toc487785326</vt:lpwstr>
      </vt:variant>
      <vt:variant>
        <vt:i4>2031672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_Toc487785325</vt:lpwstr>
      </vt:variant>
      <vt:variant>
        <vt:i4>2031672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_Toc487785324</vt:lpwstr>
      </vt:variant>
      <vt:variant>
        <vt:i4>2031672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_Toc487785323</vt:lpwstr>
      </vt:variant>
      <vt:variant>
        <vt:i4>2031672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_Toc487785322</vt:lpwstr>
      </vt:variant>
      <vt:variant>
        <vt:i4>2031672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_Toc487785321</vt:lpwstr>
      </vt:variant>
      <vt:variant>
        <vt:i4>2031672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_Toc487785320</vt:lpwstr>
      </vt:variant>
      <vt:variant>
        <vt:i4>1835064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_Toc487785319</vt:lpwstr>
      </vt:variant>
      <vt:variant>
        <vt:i4>1835064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_Toc487785318</vt:lpwstr>
      </vt:variant>
      <vt:variant>
        <vt:i4>1835064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_Toc487785317</vt:lpwstr>
      </vt:variant>
      <vt:variant>
        <vt:i4>1835064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_Toc487785316</vt:lpwstr>
      </vt:variant>
      <vt:variant>
        <vt:i4>1835064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_Toc487785315</vt:lpwstr>
      </vt:variant>
      <vt:variant>
        <vt:i4>1835064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_Toc487785314</vt:lpwstr>
      </vt:variant>
      <vt:variant>
        <vt:i4>1835064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_Toc487785313</vt:lpwstr>
      </vt:variant>
      <vt:variant>
        <vt:i4>1835064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_Toc487785312</vt:lpwstr>
      </vt:variant>
      <vt:variant>
        <vt:i4>1835064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_Toc487785311</vt:lpwstr>
      </vt:variant>
      <vt:variant>
        <vt:i4>1835064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_Toc487785310</vt:lpwstr>
      </vt:variant>
      <vt:variant>
        <vt:i4>1900600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_Toc487785309</vt:lpwstr>
      </vt:variant>
      <vt:variant>
        <vt:i4>1900600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_Toc487785308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</dc:title>
  <dc:subject/>
  <dc:creator>ReitmannH</dc:creator>
  <cp:keywords/>
  <dc:description/>
  <cp:lastModifiedBy>Hein Reitmann</cp:lastModifiedBy>
  <cp:revision>7</cp:revision>
  <cp:lastPrinted>2018-01-17T09:55:00Z</cp:lastPrinted>
  <dcterms:created xsi:type="dcterms:W3CDTF">2022-10-03T05:05:00Z</dcterms:created>
  <dcterms:modified xsi:type="dcterms:W3CDTF">2022-10-03T10:46:00Z</dcterms:modified>
</cp:coreProperties>
</file>